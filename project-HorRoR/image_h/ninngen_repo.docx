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ABDEE6"/>
    <w:p w14:paraId="6D06E1EE">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sectPr>
          <w:pgSz w:w="11906" w:h="16838"/>
          <w:pgMar w:top="720" w:right="720" w:bottom="720" w:left="720" w:header="720" w:footer="720" w:gutter="0"/>
          <w:cols w:space="720" w:num="1"/>
          <w:docGrid w:linePitch="360" w:charSpace="0"/>
        </w:sectPr>
      </w:pPr>
      <w:r>
        <w:rPr>
          <w:sz w:val="20"/>
        </w:rPr>
        <mc:AlternateContent>
          <mc:Choice Requires="wps">
            <w:drawing>
              <wp:anchor distT="0" distB="0" distL="114300" distR="114300" simplePos="0" relativeHeight="251660288" behindDoc="0" locked="0" layoutInCell="1" allowOverlap="1">
                <wp:simplePos x="0" y="0"/>
                <wp:positionH relativeFrom="column">
                  <wp:posOffset>1172845</wp:posOffset>
                </wp:positionH>
                <wp:positionV relativeFrom="paragraph">
                  <wp:posOffset>5010150</wp:posOffset>
                </wp:positionV>
                <wp:extent cx="3835400" cy="2873375"/>
                <wp:effectExtent l="3810" t="5080" r="21590" b="17145"/>
                <wp:wrapNone/>
                <wp:docPr id="1" name="Straight Connector 1"/>
                <wp:cNvGraphicFramePr/>
                <a:graphic xmlns:a="http://schemas.openxmlformats.org/drawingml/2006/main">
                  <a:graphicData uri="http://schemas.microsoft.com/office/word/2010/wordprocessingShape">
                    <wps:wsp>
                      <wps:cNvCnPr/>
                      <wps:spPr>
                        <a:xfrm>
                          <a:off x="1630045" y="5618480"/>
                          <a:ext cx="3835400" cy="287337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92.35pt;margin-top:394.5pt;height:226.25pt;width:302pt;z-index:251660288;mso-width-relative:page;mso-height-relative:page;" filled="f" stroked="t" coordsize="21600,21600" o:gfxdata="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taRpK2gAA&#10;AAwBAAAPAAAAAAAAAAEAIAAAACIAAABkcnMvZG93bnJldi54bWxQSwECFAAUAAAACACHTuJAH5jx&#10;o+MBAADHAwAADgAAAAAAAAABACAAAAApAQAAZHJzL2Uyb0RvYy54bWxQSwUGAAAAAAYABgBZAQAA&#10;fgUAAAAA&#10;">
                <v:fill on="f" focussize="0,0"/>
                <v:stroke weight="1pt" color="#000000 [3213]" miterlimit="8" joinstyle="miter"/>
                <v:imagedata o:title=""/>
                <o:lock v:ext="edit" aspectratio="f"/>
              </v:line>
            </w:pict>
          </mc:Fallback>
        </mc:AlternateContent>
      </w:r>
      <w:r>
        <w:pict>
          <v:shape id="_x0000_s1031" o:spid="_x0000_s1031" o:spt="202" type="#_x0000_t202" style="position:absolute;left:0pt;margin-left:90.95pt;margin-top:389.75pt;height:271.3pt;width:371.35pt;z-index:251661312;mso-width-relative:page;mso-height-relative:page;" fillcolor="#FFFFFF" filled="f" stroked="f" coordsize="21600,21600">
            <v:path/>
            <v:fill on="f" color2="#FFFFFF" o:opacity2="65536f" focussize="0,0"/>
            <v:stroke on="f"/>
            <v:imagedata o:title=""/>
            <o:lock v:ext="edit" grouping="f" rotation="f" text="f" aspectratio="f"/>
            <v:textbox>
              <w:txbxContent>
                <w:p w14:paraId="6FF00248">
                  <w:pPr>
                    <w:spacing w:line="1000" w:lineRule="exact"/>
                    <w:ind w:left="0" w:leftChars="0" w:firstLine="364" w:firstLineChars="130"/>
                    <w:rPr>
                      <w:rFonts w:hint="eastAsia" w:ascii="Hiragino Mincho Pro W3" w:hAnsi="Hiragino Mincho Pro W3" w:eastAsia="Hiragino Mincho Pro W3" w:cs="Hiragino Mincho Pro W3"/>
                      <w:sz w:val="28"/>
                      <w:szCs w:val="18"/>
                      <w:u w:val="single"/>
                    </w:rPr>
                  </w:pPr>
                  <w:r>
                    <w:rPr>
                      <w:rFonts w:hint="eastAsia" w:ascii="Hiragino Mincho Pro W3" w:hAnsi="Hiragino Mincho Pro W3" w:eastAsia="Hiragino Mincho Pro W3" w:cs="Hiragino Mincho Pro W3"/>
                      <w:sz w:val="28"/>
                      <w:szCs w:val="18"/>
                      <w:lang w:val="en-US"/>
                    </w:rPr>
                    <w:t>Major</w:t>
                  </w:r>
                  <w:r>
                    <w:rPr>
                      <w:rFonts w:hint="eastAsia" w:ascii="Hiragino Mincho Pro W3" w:hAnsi="Hiragino Mincho Pro W3" w:eastAsia="Hiragino Mincho Pro W3" w:cs="Hiragino Mincho Pro W3"/>
                      <w:sz w:val="28"/>
                      <w:szCs w:val="18"/>
                    </w:rPr>
                    <w:t>：</w:t>
                  </w:r>
                  <w:r>
                    <w:rPr>
                      <w:rFonts w:hint="eastAsia" w:ascii="Hiragino Mincho Pro W3" w:hAnsi="Hiragino Mincho Pro W3" w:eastAsia="Hiragino Mincho Pro W3" w:cs="Hiragino Mincho Pro W3"/>
                      <w:sz w:val="28"/>
                      <w:szCs w:val="18"/>
                      <w:u w:val="single" w:color="auto"/>
                      <w:lang w:val="en-US" w:eastAsia="ja-JP"/>
                    </w:rPr>
                    <w:t>H</w:t>
                  </w:r>
                  <w:r>
                    <w:rPr>
                      <w:rFonts w:hint="default" w:ascii="Hiragino Mincho Pro W3" w:hAnsi="Hiragino Mincho Pro W3" w:eastAsia="Hiragino Mincho Pro W3" w:cs="Hiragino Mincho Pro W3"/>
                      <w:sz w:val="28"/>
                      <w:szCs w:val="18"/>
                      <w:u w:val="single" w:color="auto"/>
                      <w:lang w:val="en-US" w:eastAsia="ja-JP"/>
                    </w:rPr>
                    <w:t xml:space="preserve"> </w:t>
                  </w:r>
                  <w:r>
                    <w:rPr>
                      <w:rFonts w:hint="eastAsia" w:ascii="Hiragino Mincho Pro W3" w:hAnsi="Hiragino Mincho Pro W3" w:eastAsia="Hiragino Mincho Pro W3" w:cs="Hiragino Mincho Pro W3"/>
                      <w:sz w:val="28"/>
                      <w:szCs w:val="18"/>
                      <w:u w:val="single" w:color="auto"/>
                      <w:lang w:val="en-US" w:eastAsia="ja-JP"/>
                    </w:rPr>
                    <w:t>or</w:t>
                  </w:r>
                  <w:r>
                    <w:rPr>
                      <w:rFonts w:hint="default" w:ascii="Hiragino Mincho Pro W3" w:hAnsi="Hiragino Mincho Pro W3" w:eastAsia="Hiragino Mincho Pro W3" w:cs="Hiragino Mincho Pro W3"/>
                      <w:sz w:val="28"/>
                      <w:szCs w:val="18"/>
                      <w:u w:val="single" w:color="auto"/>
                      <w:lang w:val="en-US" w:eastAsia="ja-JP"/>
                    </w:rPr>
                    <w:t xml:space="preserve"> </w:t>
                  </w:r>
                  <w:r>
                    <w:rPr>
                      <w:rFonts w:hint="eastAsia" w:ascii="Hiragino Mincho Pro W3" w:hAnsi="Hiragino Mincho Pro W3" w:eastAsia="Hiragino Mincho Pro W3" w:cs="Hiragino Mincho Pro W3"/>
                      <w:sz w:val="28"/>
                      <w:szCs w:val="18"/>
                      <w:u w:val="single" w:color="auto"/>
                      <w:lang w:val="en-US" w:eastAsia="ja-JP"/>
                    </w:rPr>
                    <w:t>r</w:t>
                  </w:r>
                  <w:r>
                    <w:rPr>
                      <w:rFonts w:hint="default" w:ascii="Hiragino Mincho Pro W3" w:hAnsi="Hiragino Mincho Pro W3" w:eastAsia="Hiragino Mincho Pro W3" w:cs="Hiragino Mincho Pro W3"/>
                      <w:sz w:val="28"/>
                      <w:szCs w:val="18"/>
                      <w:u w:val="single" w:color="auto"/>
                      <w:lang w:val="en-US" w:eastAsia="ja-JP"/>
                    </w:rPr>
                    <w:t xml:space="preserve">  </w:t>
                  </w:r>
                  <w:r>
                    <w:rPr>
                      <w:rFonts w:hint="eastAsia" w:ascii="Hiragino Mincho Pro W3" w:hAnsi="Hiragino Mincho Pro W3" w:eastAsia="Hiragino Mincho Pro W3" w:cs="Hiragino Mincho Pro W3"/>
                      <w:sz w:val="28"/>
                      <w:szCs w:val="18"/>
                      <w:u w:val="single" w:color="auto"/>
                      <w:lang w:val="en-US" w:eastAsia="ja-JP"/>
                    </w:rPr>
                    <w:t>or</w:t>
                  </w:r>
                  <w:r>
                    <w:rPr>
                      <w:rFonts w:hint="eastAsia" w:ascii="Hiragino Mincho Pro W3" w:hAnsi="Hiragino Mincho Pro W3" w:eastAsia="Hiragino Mincho Pro W3" w:cs="Hiragino Mincho Pro W3"/>
                      <w:sz w:val="28"/>
                      <w:szCs w:val="18"/>
                      <w:u w:val="single" w:color="auto"/>
                      <w:lang w:val="en-US" w:eastAsia="zh-CN"/>
                    </w:rPr>
                    <w:t xml:space="preserve"> </w:t>
                  </w:r>
                  <w:r>
                    <w:rPr>
                      <w:rFonts w:hint="default" w:ascii="Hiragino Mincho Pro W3" w:hAnsi="Hiragino Mincho Pro W3" w:eastAsia="Hiragino Mincho Pro W3" w:cs="Hiragino Mincho Pro W3"/>
                      <w:sz w:val="28"/>
                      <w:szCs w:val="18"/>
                      <w:u w:val="single" w:color="auto"/>
                      <w:lang w:val="en-US" w:eastAsia="zh-CN"/>
                    </w:rPr>
                    <w:t xml:space="preserve">   </w:t>
                  </w:r>
                  <w:r>
                    <w:rPr>
                      <w:rFonts w:hint="eastAsia" w:ascii="Hiragino Mincho Pro W3" w:hAnsi="Hiragino Mincho Pro W3" w:eastAsia="Hiragino Mincho Pro W3" w:cs="Hiragino Mincho Pro W3"/>
                      <w:sz w:val="28"/>
                      <w:szCs w:val="18"/>
                      <w:u w:val="single" w:color="auto"/>
                      <w:lang w:val="en-US" w:eastAsia="zh-CN"/>
                    </w:rPr>
                    <w:t>Maj</w:t>
                  </w:r>
                  <w:r>
                    <w:rPr>
                      <w:rFonts w:hint="default" w:ascii="Hiragino Mincho Pro W3" w:hAnsi="Hiragino Mincho Pro W3" w:eastAsia="Hiragino Mincho Pro W3" w:cs="Hiragino Mincho Pro W3"/>
                      <w:sz w:val="28"/>
                      <w:szCs w:val="18"/>
                      <w:u w:val="single" w:color="auto"/>
                      <w:lang w:val="en-US" w:eastAsia="zh-CN"/>
                    </w:rPr>
                    <w:t xml:space="preserve"> </w:t>
                  </w:r>
                  <w:r>
                    <w:rPr>
                      <w:rFonts w:hint="eastAsia" w:ascii="Hiragino Mincho Pro W3" w:hAnsi="Hiragino Mincho Pro W3" w:eastAsia="Hiragino Mincho Pro W3" w:cs="Hiragino Mincho Pro W3"/>
                      <w:sz w:val="28"/>
                      <w:szCs w:val="18"/>
                      <w:u w:val="single" w:color="auto"/>
                      <w:lang w:val="en-US" w:eastAsia="zh-CN"/>
                    </w:rPr>
                    <w:t xml:space="preserve">or </w:t>
                  </w:r>
                </w:p>
                <w:p w14:paraId="0EF8F282">
                  <w:pPr>
                    <w:spacing w:line="1000" w:lineRule="exact"/>
                    <w:ind w:left="0" w:leftChars="0" w:firstLine="366" w:firstLineChars="131"/>
                    <w:jc w:val="left"/>
                    <w:rPr>
                      <w:rFonts w:hint="eastAsia" w:ascii="Hiragino Mincho Pro W3" w:hAnsi="Hiragino Mincho Pro W3" w:eastAsia="Hiragino Mincho Pro W3" w:cs="Hiragino Mincho Pro W3"/>
                      <w:sz w:val="28"/>
                      <w:szCs w:val="18"/>
                    </w:rPr>
                  </w:pPr>
                  <w:r>
                    <w:rPr>
                      <w:rFonts w:hint="eastAsia" w:ascii="Hiragino Mincho Pro W3" w:hAnsi="Hiragino Mincho Pro W3" w:eastAsia="Hiragino Mincho Pro W3" w:cs="Hiragino Mincho Pro W3"/>
                      <w:sz w:val="28"/>
                      <w:szCs w:val="18"/>
                      <w:lang w:val="en-US"/>
                    </w:rPr>
                    <w:t>Name</w:t>
                  </w:r>
                  <w:r>
                    <w:rPr>
                      <w:rFonts w:hint="eastAsia" w:ascii="Hiragino Mincho Pro W3" w:hAnsi="Hiragino Mincho Pro W3" w:eastAsia="Hiragino Mincho Pro W3" w:cs="Hiragino Mincho Pro W3"/>
                      <w:sz w:val="28"/>
                      <w:szCs w:val="18"/>
                    </w:rPr>
                    <w:t>：</w:t>
                  </w:r>
                  <w:r>
                    <w:rPr>
                      <w:rFonts w:hint="default" w:ascii="Hiragino Mincho Pro W3" w:hAnsi="Hiragino Mincho Pro W3" w:eastAsia="Hiragino Mincho Pro W3" w:cs="Hiragino Mincho Pro W3"/>
                      <w:sz w:val="28"/>
                      <w:szCs w:val="18"/>
                      <w:u w:val="single"/>
                      <w:lang w:val="en-US"/>
                    </w:rPr>
                    <w:t>h ._.I||*_* r //</w:t>
                  </w:r>
                  <w:r>
                    <w:rPr>
                      <w:rFonts w:hint="eastAsia" w:ascii="Hiragino Mincho Pro W3" w:hAnsi="Hiragino Mincho Pro W3" w:eastAsia="Hiragino Mincho Pro W3" w:cs="Hiragino Mincho Pro W3"/>
                      <w:sz w:val="28"/>
                      <w:szCs w:val="18"/>
                      <w:u w:val="single"/>
                      <w:lang w:val="en-US" w:eastAsia="ja-JP"/>
                    </w:rPr>
                    <w:t>･</w:t>
                  </w:r>
                  <w:r>
                    <w:rPr>
                      <w:rFonts w:hint="default" w:ascii="Hiragino Mincho Pro W3" w:hAnsi="Hiragino Mincho Pro W3" w:eastAsia="Hiragino Mincho Pro W3" w:cs="Hiragino Mincho Pro W3"/>
                      <w:sz w:val="28"/>
                      <w:szCs w:val="18"/>
                      <w:u w:val="single"/>
                      <w:lang w:val="en-US"/>
                    </w:rPr>
                    <w:t>_;a</w:t>
                  </w:r>
                </w:p>
                <w:p w14:paraId="175E9DDF">
                  <w:pPr>
                    <w:spacing w:line="1000" w:lineRule="exact"/>
                    <w:ind w:left="0" w:leftChars="0" w:firstLine="366" w:firstLineChars="131"/>
                    <w:jc w:val="left"/>
                    <w:rPr>
                      <w:rFonts w:hint="eastAsia" w:ascii="Hiragino Mincho Pro W3" w:hAnsi="Hiragino Mincho Pro W3" w:eastAsia="Hiragino Mincho Pro W3" w:cs="Hiragino Mincho Pro W3"/>
                      <w:sz w:val="28"/>
                      <w:szCs w:val="18"/>
                      <w:lang w:val="en-US" w:eastAsia="ja-JP"/>
                    </w:rPr>
                  </w:pPr>
                  <w:r>
                    <w:rPr>
                      <w:rFonts w:hint="eastAsia" w:ascii="Hiragino Mincho Pro W3" w:hAnsi="Hiragino Mincho Pro W3" w:eastAsia="Hiragino Mincho Pro W3" w:cs="Hiragino Mincho Pro W3"/>
                      <w:sz w:val="28"/>
                      <w:szCs w:val="18"/>
                      <w:lang w:val="en-US" w:eastAsia="zh-CN"/>
                    </w:rPr>
                    <w:t>Thesis Advisor：</w:t>
                  </w:r>
                  <w:r>
                    <w:rPr>
                      <w:rFonts w:hint="eastAsia" w:ascii="Hiragino Mincho Pro W3" w:hAnsi="Hiragino Mincho Pro W3" w:eastAsia="Hiragino Mincho Pro W3" w:cs="Hiragino Mincho Pro W3"/>
                      <w:sz w:val="28"/>
                      <w:szCs w:val="18"/>
                      <w:lang w:val="en-US" w:eastAsia="ja-JP"/>
                    </w:rPr>
                    <w:t>（</w:t>
                  </w:r>
                  <w:r>
                    <w:rPr>
                      <w:rFonts w:hint="eastAsia" w:ascii="Hiragino Mincho Pro W3" w:hAnsi="Hiragino Mincho Pro W3" w:eastAsia="Hiragino Mincho Pro W3"/>
                      <w:sz w:val="28"/>
                      <w:szCs w:val="18"/>
                      <w:lang w:val="en-US" w:eastAsia="ja-JP"/>
                    </w:rPr>
                    <w:t>already deceased</w:t>
                  </w:r>
                  <w:r>
                    <w:rPr>
                      <w:rFonts w:hint="eastAsia" w:ascii="Hiragino Mincho Pro W3" w:hAnsi="Hiragino Mincho Pro W3" w:eastAsia="Hiragino Mincho Pro W3" w:cs="Hiragino Mincho Pro W3"/>
                      <w:sz w:val="28"/>
                      <w:szCs w:val="18"/>
                      <w:lang w:val="en-US" w:eastAsia="ja-JP"/>
                    </w:rPr>
                    <w:t>）</w:t>
                  </w:r>
                </w:p>
                <w:p w14:paraId="315BFC5A">
                  <w:pPr>
                    <w:spacing w:line="1000" w:lineRule="exact"/>
                    <w:ind w:left="0" w:leftChars="0" w:firstLine="366" w:firstLineChars="131"/>
                    <w:rPr>
                      <w:rFonts w:hint="default" w:ascii="Hiragino Mincho Pro W3" w:hAnsi="Hiragino Mincho Pro W3" w:eastAsia="Hiragino Mincho Pro W3" w:cs="Hiragino Mincho Pro W3"/>
                      <w:sz w:val="18"/>
                      <w:szCs w:val="18"/>
                      <w:u w:val="single" w:color="auto"/>
                      <w:lang w:val="en-US"/>
                    </w:rPr>
                  </w:pPr>
                  <w:r>
                    <w:rPr>
                      <w:rFonts w:hint="eastAsia" w:ascii="Hiragino Mincho Pro W3" w:hAnsi="Hiragino Mincho Pro W3" w:eastAsia="Hiragino Mincho Pro W3" w:cs="Hiragino Mincho Pro W3"/>
                      <w:sz w:val="28"/>
                      <w:szCs w:val="18"/>
                      <w:lang w:val="en-US"/>
                    </w:rPr>
                    <w:t>Due Date</w:t>
                  </w:r>
                  <w:r>
                    <w:rPr>
                      <w:rFonts w:hint="eastAsia" w:ascii="Hiragino Mincho Pro W3" w:hAnsi="Hiragino Mincho Pro W3" w:eastAsia="Hiragino Mincho Pro W3" w:cs="Hiragino Mincho Pro W3"/>
                      <w:sz w:val="28"/>
                      <w:szCs w:val="18"/>
                    </w:rPr>
                    <w:t>：</w:t>
                  </w:r>
                  <w:r>
                    <w:rPr>
                      <w:rFonts w:hint="default" w:ascii="Hiragino Mincho Pro W3" w:hAnsi="Hiragino Mincho Pro W3" w:eastAsia="Hiragino Mincho Pro W3" w:cs="Hiragino Mincho Pro W3"/>
                      <w:sz w:val="28"/>
                      <w:szCs w:val="18"/>
                      <w:lang w:val="en-US"/>
                    </w:rPr>
                    <w:t>3301</w:t>
                  </w:r>
                </w:p>
              </w:txbxContent>
            </v:textbox>
          </v:shape>
        </w:pict>
      </w:r>
      <w:r>
        <w:pict>
          <v:shape id="_x0000_s1032" o:spid="_x0000_s1032" o:spt="202" type="#_x0000_t202" style="position:absolute;left:0pt;margin-left:122.15pt;margin-top:222.75pt;height:72pt;width:279pt;z-index:251660288;mso-width-relative:page;mso-height-relative:page;" fillcolor="#FFFFFF" filled="f" stroked="f" coordsize="21600,21600">
            <v:path/>
            <v:fill on="f" color2="#FFFFFF" o:opacity2="65536f" focussize="0,0"/>
            <v:stroke on="f"/>
            <v:imagedata o:title=""/>
            <o:lock v:ext="edit" grouping="f" rotation="f" text="f" aspectratio="f"/>
            <v:textbox>
              <w:txbxContent>
                <w:p w14:paraId="632ED077">
                  <w:pPr>
                    <w:ind w:left="0" w:leftChars="0" w:right="0" w:rightChars="0" w:firstLine="0" w:firstLineChars="0"/>
                    <w:jc w:val="center"/>
                    <w:rPr>
                      <w:rFonts w:hint="eastAsia" w:ascii="Hiragino Mincho Pro W3" w:hAnsi="Hiragino Mincho Pro W3" w:eastAsia="Hiragino Mincho Pro W3" w:cs="Hiragino Mincho Pro W3"/>
                      <w:strike/>
                      <w:dstrike w:val="0"/>
                      <w:sz w:val="28"/>
                      <w:szCs w:val="10"/>
                      <w:lang w:val="en-US" w:eastAsia="ja-JP"/>
                    </w:rPr>
                  </w:pPr>
                  <w:r>
                    <w:rPr>
                      <w:rFonts w:hint="eastAsia" w:ascii="Hiragino Mincho Pro W3" w:hAnsi="Hiragino Mincho Pro W3" w:eastAsia="Hiragino Mincho Pro W3" w:cs="Hiragino Mincho Pro W3"/>
                      <w:strike/>
                      <w:dstrike w:val="0"/>
                      <w:sz w:val="28"/>
                      <w:szCs w:val="10"/>
                      <w:lang w:val="en-US" w:eastAsia="ja-JP"/>
                    </w:rPr>
                    <w:t>経緯と生成例３０個</w:t>
                  </w:r>
                </w:p>
              </w:txbxContent>
            </v:textbox>
          </v:shape>
        </w:pict>
      </w:r>
      <w:r>
        <w:pict>
          <v:shape id="_x0000_s1033" o:spid="_x0000_s1033" o:spt="202" type="#_x0000_t202" style="position:absolute;left:0pt;margin-left:61.4pt;margin-top:136.1pt;height:72pt;width:400.5pt;z-index:251659264;mso-width-relative:page;mso-height-relative:page;" fillcolor="#FFFFFF" filled="f" stroked="f" coordsize="21600,21600">
            <v:path/>
            <v:fill on="f" color2="#FFFFFF" o:opacity2="65536f" focussize="0,0"/>
            <v:stroke on="f"/>
            <v:imagedata o:title=""/>
            <o:lock v:ext="edit" grouping="f" rotation="f" text="f" aspectratio="f"/>
            <v:textbox>
              <w:txbxContent>
                <w:p w14:paraId="403EAACC">
                  <w:pPr>
                    <w:ind w:left="0" w:leftChars="0" w:right="0" w:rightChars="0" w:firstLine="0" w:firstLineChars="0"/>
                    <w:jc w:val="center"/>
                    <w:rPr>
                      <w:rFonts w:hint="eastAsia" w:ascii="Hiragino Mincho Pro W3" w:hAnsi="Hiragino Mincho Pro W3" w:eastAsia="Hiragino Mincho Pro W3" w:cs="Hiragino Mincho Pro W3"/>
                      <w:strike/>
                      <w:dstrike w:val="0"/>
                      <w:sz w:val="48"/>
                      <w:szCs w:val="48"/>
                      <w:lang w:val="en-US" w:eastAsia="ja-JP"/>
                    </w:rPr>
                  </w:pPr>
                  <w:r>
                    <w:rPr>
                      <w:rFonts w:hint="eastAsia" w:ascii="Hiragino Mincho Pro W3" w:hAnsi="Hiragino Mincho Pro W3" w:eastAsia="Hiragino Mincho Pro W3" w:cs="Hiragino Mincho Pro W3"/>
                      <w:strike/>
                      <w:dstrike w:val="0"/>
                      <w:sz w:val="48"/>
                      <w:szCs w:val="48"/>
                      <w:lang w:val="en-US" w:eastAsia="ja-JP"/>
                    </w:rPr>
                    <w:t>人間特性計算システム</w:t>
                  </w:r>
                </w:p>
              </w:txbxContent>
            </v:textbox>
          </v:shape>
        </w:pict>
      </w:r>
      <w:r>
        <w:rPr>
          <w:rFonts w:hint="default" w:ascii="Hiragino Kaku Gothic ProN W3" w:hAnsi="Hiragino Kaku Gothic ProN W3" w:eastAsia="Hiragino Kaku Gothic ProN W3" w:cs="Hiragino Kaku Gothic ProN W3"/>
          <w:sz w:val="16"/>
          <w:szCs w:val="16"/>
          <w:lang w:val="en-US"/>
        </w:rPr>
        <w:t xml:space="preserve"> </w:t>
      </w:r>
      <w:bookmarkStart w:id="0" w:name="_GoBack"/>
      <w:bookmarkEnd w:id="0"/>
    </w:p>
    <w:p w14:paraId="55A67BF6">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 起 - 実験の始まり</w:t>
      </w:r>
    </w:p>
    <w:p w14:paraId="0E055AF8">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15F6C182">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研究室の薄暗い光の下で、神谷博士は新開発の「人間特性計算システム」の画面を見つめていた。理性、社会性、共感性、創造性、忍耐力、探究心、適応力、ユーモア——八つの特性値を調整することで、仮想的な人間の生涯をシミュレーションできる革新的なツールだった。</w:t>
      </w:r>
    </w:p>
    <w:p w14:paraId="6AFA22A1">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48CA67BE">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「今度こそ、完璧な人間を設計してみせる」</w:t>
      </w:r>
    </w:p>
    <w:p w14:paraId="12404FD5">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5732A115">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博士の指が震えながらパラメータを調整した。彼は既に数年間、この実験を続けていた。完璧な人間とは何か。幸福で、社会に貢献し、周囲に愛され、満足のいく人生を送る人間。そんな理想的な存在を数値で表現できるはずだった。</w:t>
      </w:r>
    </w:p>
    <w:p w14:paraId="122822A6">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6015D965">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最初の試行。博士は理性を最高値の10、社会性を8、共感性を9に設定した。シミュレーションが開始される。画面には「田中理子」という名前が表示された。</w:t>
      </w:r>
    </w:p>
    <w:p w14:paraId="42139022">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125DB55A">
      <w:pPr>
        <w:keepNext w:val="0"/>
        <w:keepLines w:val="0"/>
        <w:pageBreakBefore w:val="0"/>
        <w:widowControl/>
        <w:kinsoku/>
        <w:wordWrap/>
        <w:overflowPunct/>
        <w:topLinePunct w:val="0"/>
        <w:autoSpaceDE/>
        <w:autoSpaceDN/>
        <w:bidi w:val="0"/>
        <w:adjustRightInd/>
        <w:snapToGrid/>
        <w:spacing w:line="160" w:lineRule="exact"/>
        <w:textAlignment w:val="auto"/>
        <w:rPr>
          <w:rFonts w:hint="default" w:ascii="Hiragino Kaku Gothic ProN W3" w:hAnsi="Hiragino Kaku Gothic ProN W3" w:eastAsia="Hiragino Kaku Gothic ProN W3" w:cs="Hiragino Kaku Gothic ProN W3"/>
          <w:sz w:val="16"/>
          <w:szCs w:val="16"/>
          <w:lang w:val="en-US"/>
        </w:rPr>
      </w:pPr>
      <w:r>
        <w:rPr>
          <w:rFonts w:hint="eastAsia" w:ascii="Hiragino Kaku Gothic ProN W3" w:hAnsi="Hiragino Kaku Gothic ProN W3" w:eastAsia="Hiragino Kaku Gothic ProN W3" w:cs="Hiragino Kaku Gothic ProN W3"/>
          <w:sz w:val="16"/>
          <w:szCs w:val="16"/>
        </w:rPr>
        <w:t>**失敗例1：超理性型**</w:t>
      </w:r>
      <w:r>
        <w:rPr>
          <w:rFonts w:hint="default" w:ascii="Hiragino Kaku Gothic ProN W3" w:hAnsi="Hiragino Kaku Gothic ProN W3" w:eastAsia="Hiragino Kaku Gothic ProN W3" w:cs="Hiragino Kaku Gothic ProN W3"/>
          <w:sz w:val="16"/>
          <w:szCs w:val="16"/>
          <w:lang w:val="en-US"/>
        </w:rPr>
        <w:t>OK</w:t>
      </w:r>
    </w:p>
    <w:p w14:paraId="0C775D08">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田中理子は優秀な研究者になった。しかし、あまりに論理的すぎて、恋人との関係では相手の感情を数式で分析しようとし、友人たちからは冷たい人間だと避けられた。晩年は孤独のうちに研究室で倒れ、誰にも看取られることなく世を去った。</w:t>
      </w:r>
    </w:p>
    <w:p w14:paraId="36726CA5">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0D353767">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博士は頭を振った。「理性だけでは駄目か」</w:t>
      </w:r>
    </w:p>
    <w:p w14:paraId="423ED6B3">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20528394">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 承 - 試行錯誤の迷宮</w:t>
      </w:r>
    </w:p>
    <w:p w14:paraId="3D0326C4">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3BBE2E6B">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次に博士は共感性と社会性に重点を置いた。共感性10、社会性10、創造性7、他は平均値の5に設定。</w:t>
      </w:r>
    </w:p>
    <w:p w14:paraId="230903C2">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477BFA83">
      <w:pPr>
        <w:keepNext w:val="0"/>
        <w:keepLines w:val="0"/>
        <w:pageBreakBefore w:val="0"/>
        <w:widowControl/>
        <w:kinsoku/>
        <w:wordWrap/>
        <w:overflowPunct/>
        <w:topLinePunct w:val="0"/>
        <w:autoSpaceDE/>
        <w:autoSpaceDN/>
        <w:bidi w:val="0"/>
        <w:adjustRightInd/>
        <w:snapToGrid/>
        <w:spacing w:line="160" w:lineRule="exact"/>
        <w:textAlignment w:val="auto"/>
        <w:rPr>
          <w:rFonts w:hint="default" w:ascii="Hiragino Kaku Gothic ProN W3" w:hAnsi="Hiragino Kaku Gothic ProN W3" w:eastAsia="Hiragino Kaku Gothic ProN W3" w:cs="Hiragino Kaku Gothic ProN W3"/>
          <w:sz w:val="16"/>
          <w:szCs w:val="16"/>
          <w:lang w:val="en-US"/>
        </w:rPr>
      </w:pPr>
      <w:r>
        <w:rPr>
          <w:rFonts w:hint="eastAsia" w:ascii="Hiragino Kaku Gothic ProN W3" w:hAnsi="Hiragino Kaku Gothic ProN W3" w:eastAsia="Hiragino Kaku Gothic ProN W3" w:cs="Hiragino Kaku Gothic ProN W3"/>
          <w:sz w:val="16"/>
          <w:szCs w:val="16"/>
        </w:rPr>
        <w:t>**失敗例2：超共感型**</w:t>
      </w:r>
      <w:r>
        <w:rPr>
          <w:rFonts w:hint="default" w:ascii="Hiragino Kaku Gothic ProN W3" w:hAnsi="Hiragino Kaku Gothic ProN W3" w:eastAsia="Hiragino Kaku Gothic ProN W3" w:cs="Hiragino Kaku Gothic ProN W3"/>
          <w:sz w:val="16"/>
          <w:szCs w:val="16"/>
          <w:lang w:val="en-US"/>
        </w:rPr>
        <w:t>OK</w:t>
      </w:r>
    </w:p>
    <w:p w14:paraId="3FF1D5B7">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共感性10、社会性10、創造性7、他は平均値の5</w:t>
      </w:r>
      <w:r>
        <w:rPr>
          <w:rFonts w:hint="eastAsia" w:ascii="Hiragino Kaku Gothic ProN W3" w:hAnsi="Hiragino Kaku Gothic ProN W3" w:eastAsia="Hiragino Kaku Gothic ProN W3" w:cs="Hiragino Kaku Gothic ProN W3"/>
          <w:sz w:val="16"/>
          <w:szCs w:val="16"/>
          <w:lang w:eastAsia="ja-JP"/>
        </w:rPr>
        <w:t>の</w:t>
      </w:r>
      <w:r>
        <w:rPr>
          <w:rFonts w:hint="eastAsia" w:ascii="Hiragino Kaku Gothic ProN W3" w:hAnsi="Hiragino Kaku Gothic ProN W3" w:eastAsia="Hiragino Kaku Gothic ProN W3" w:cs="Hiragino Kaku Gothic ProN W3"/>
          <w:sz w:val="16"/>
          <w:szCs w:val="16"/>
        </w:rPr>
        <w:t>「佐藤優太」は誰からも愛される人間になったが、他人の痛みを自分のことのように感じすぎて、常に心が休まらなかった。世界中の不幸を背負い込み、30代でうつ病を患い、自ら命を絶った。</w:t>
      </w:r>
    </w:p>
    <w:p w14:paraId="1CD9CE81">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7F4E74C6">
      <w:pPr>
        <w:keepNext w:val="0"/>
        <w:keepLines w:val="0"/>
        <w:pageBreakBefore w:val="0"/>
        <w:widowControl/>
        <w:kinsoku/>
        <w:wordWrap/>
        <w:overflowPunct/>
        <w:topLinePunct w:val="0"/>
        <w:autoSpaceDE/>
        <w:autoSpaceDN/>
        <w:bidi w:val="0"/>
        <w:adjustRightInd/>
        <w:snapToGrid/>
        <w:spacing w:line="160" w:lineRule="exact"/>
        <w:textAlignment w:val="auto"/>
        <w:rPr>
          <w:rFonts w:hint="default" w:ascii="Hiragino Kaku Gothic ProN W3" w:hAnsi="Hiragino Kaku Gothic ProN W3" w:eastAsia="Hiragino Kaku Gothic ProN W3" w:cs="Hiragino Kaku Gothic ProN W3"/>
          <w:sz w:val="16"/>
          <w:szCs w:val="16"/>
          <w:lang w:val="en-US"/>
        </w:rPr>
      </w:pPr>
      <w:r>
        <w:rPr>
          <w:rFonts w:hint="eastAsia" w:ascii="Hiragino Kaku Gothic ProN W3" w:hAnsi="Hiragino Kaku Gothic ProN W3" w:eastAsia="Hiragino Kaku Gothic ProN W3" w:cs="Hiragino Kaku Gothic ProN W3"/>
          <w:sz w:val="16"/>
          <w:szCs w:val="16"/>
        </w:rPr>
        <w:t>**失敗例3：天才芸術家型**</w:t>
      </w:r>
      <w:r>
        <w:rPr>
          <w:rFonts w:hint="default" w:ascii="Hiragino Kaku Gothic ProN W3" w:hAnsi="Hiragino Kaku Gothic ProN W3" w:eastAsia="Hiragino Kaku Gothic ProN W3" w:cs="Hiragino Kaku Gothic ProN W3"/>
          <w:sz w:val="16"/>
          <w:szCs w:val="16"/>
          <w:lang w:val="en-US"/>
        </w:rPr>
        <w:t>OK---WOK</w:t>
      </w:r>
    </w:p>
    <w:p w14:paraId="4FACF018">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lang w:eastAsia="ja-JP"/>
        </w:rPr>
      </w:pPr>
      <w:r>
        <w:rPr>
          <w:rFonts w:hint="eastAsia" w:ascii="Hiragino Kaku Gothic ProN W3" w:hAnsi="Hiragino Kaku Gothic ProN W3" w:eastAsia="Hiragino Kaku Gothic ProN W3" w:cs="Hiragino Kaku Gothic ProN W3"/>
          <w:sz w:val="16"/>
          <w:szCs w:val="16"/>
        </w:rPr>
        <w:t>創造性10、ユーモア9、適応力8の「山田創」は素晴らしい芸術作品を生み出したが、現実感覚に乏しく、金銭管理ができずに貧困に陥った。最後は借金に追われ、作品と共に炎の中で命を終えた。</w:t>
      </w:r>
      <w:r>
        <w:rPr>
          <w:rFonts w:hint="eastAsia" w:ascii="Hiragino Kaku Gothic ProN W3" w:hAnsi="Hiragino Kaku Gothic ProN W3" w:eastAsia="Hiragino Kaku Gothic ProN W3" w:cs="Hiragino Kaku Gothic ProN W3"/>
          <w:sz w:val="16"/>
          <w:szCs w:val="16"/>
          <w:lang w:eastAsia="ja-JP"/>
        </w:rPr>
        <w:t>死後彼の作品は世界の名だたる賞を総なめした。</w:t>
      </w:r>
    </w:p>
    <w:p w14:paraId="103A10D8">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638F9FD5">
      <w:pPr>
        <w:keepNext w:val="0"/>
        <w:keepLines w:val="0"/>
        <w:pageBreakBefore w:val="0"/>
        <w:widowControl/>
        <w:kinsoku/>
        <w:wordWrap/>
        <w:overflowPunct/>
        <w:topLinePunct w:val="0"/>
        <w:autoSpaceDE/>
        <w:autoSpaceDN/>
        <w:bidi w:val="0"/>
        <w:adjustRightInd/>
        <w:snapToGrid/>
        <w:spacing w:line="160" w:lineRule="exact"/>
        <w:textAlignment w:val="auto"/>
        <w:rPr>
          <w:rFonts w:hint="default" w:ascii="Hiragino Kaku Gothic ProN W3" w:hAnsi="Hiragino Kaku Gothic ProN W3" w:eastAsia="Hiragino Kaku Gothic ProN W3" w:cs="Hiragino Kaku Gothic ProN W3"/>
          <w:sz w:val="16"/>
          <w:szCs w:val="16"/>
          <w:lang w:val="en-US"/>
        </w:rPr>
      </w:pPr>
      <w:r>
        <w:rPr>
          <w:rFonts w:hint="eastAsia" w:ascii="Hiragino Kaku Gothic ProN W3" w:hAnsi="Hiragino Kaku Gothic ProN W3" w:eastAsia="Hiragino Kaku Gothic ProN W3" w:cs="Hiragino Kaku Gothic ProN W3"/>
          <w:sz w:val="16"/>
          <w:szCs w:val="16"/>
        </w:rPr>
        <w:t>**失敗例4：完璧主義型**</w:t>
      </w:r>
      <w:r>
        <w:rPr>
          <w:rFonts w:hint="default" w:ascii="Hiragino Kaku Gothic ProN W3" w:hAnsi="Hiragino Kaku Gothic ProN W3" w:eastAsia="Hiragino Kaku Gothic ProN W3" w:cs="Hiragino Kaku Gothic ProN W3"/>
          <w:sz w:val="16"/>
          <w:szCs w:val="16"/>
          <w:lang w:val="en-US"/>
        </w:rPr>
        <w:t>OK</w:t>
      </w:r>
    </w:p>
    <w:p w14:paraId="78504D46">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忍耐力10、探究心10、理性9の「林完璧」は、何事にも妥協を許さない人間になった。完璧を求めるあまり何も成し遂げることができず、周囲の人間の不完全さにイライラし続け、孤立して死んだ。</w:t>
      </w:r>
    </w:p>
    <w:p w14:paraId="6F46E0CB">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638F1E58">
      <w:pPr>
        <w:keepNext w:val="0"/>
        <w:keepLines w:val="0"/>
        <w:pageBreakBefore w:val="0"/>
        <w:widowControl/>
        <w:kinsoku/>
        <w:wordWrap/>
        <w:overflowPunct/>
        <w:topLinePunct w:val="0"/>
        <w:autoSpaceDE/>
        <w:autoSpaceDN/>
        <w:bidi w:val="0"/>
        <w:adjustRightInd/>
        <w:snapToGrid/>
        <w:spacing w:line="160" w:lineRule="exact"/>
        <w:textAlignment w:val="auto"/>
        <w:rPr>
          <w:rFonts w:hint="default" w:ascii="Hiragino Kaku Gothic ProN W3" w:hAnsi="Hiragino Kaku Gothic ProN W3" w:eastAsia="Hiragino Kaku Gothic ProN W3" w:cs="Hiragino Kaku Gothic ProN W3"/>
          <w:sz w:val="16"/>
          <w:szCs w:val="16"/>
          <w:lang w:val="en-US"/>
        </w:rPr>
      </w:pPr>
      <w:r>
        <w:rPr>
          <w:rFonts w:hint="eastAsia" w:ascii="Hiragino Kaku Gothic ProN W3" w:hAnsi="Hiragino Kaku Gothic ProN W3" w:eastAsia="Hiragino Kaku Gothic ProN W3" w:cs="Hiragino Kaku Gothic ProN W3"/>
          <w:sz w:val="16"/>
          <w:szCs w:val="16"/>
        </w:rPr>
        <w:t>**失敗例5：適応力特化型**</w:t>
      </w:r>
      <w:r>
        <w:rPr>
          <w:rFonts w:hint="default" w:ascii="Hiragino Kaku Gothic ProN W3" w:hAnsi="Hiragino Kaku Gothic ProN W3" w:eastAsia="Hiragino Kaku Gothic ProN W3" w:cs="Hiragino Kaku Gothic ProN W3"/>
          <w:sz w:val="16"/>
          <w:szCs w:val="16"/>
          <w:lang w:val="en-US"/>
        </w:rPr>
        <w:t>OK</w:t>
      </w:r>
    </w:p>
    <w:p w14:paraId="7D34DA2A">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適応力10、社会性9の「井上柔」は、どんな環境にも順応できたが、自分というものを見失った。他人の期待に応えることに終始し、アイデンティティ・クライシスで精神を病んだ。</w:t>
      </w:r>
    </w:p>
    <w:p w14:paraId="7401295B">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5AA67F4E">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lang w:val="en-US" w:eastAsia="ja-JP"/>
        </w:rPr>
      </w:pPr>
      <w:r>
        <w:rPr>
          <w:rFonts w:hint="eastAsia" w:ascii="Hiragino Kaku Gothic ProN W3" w:hAnsi="Hiragino Kaku Gothic ProN W3" w:eastAsia="Hiragino Kaku Gothic ProN W3" w:cs="Hiragino Kaku Gothic ProN W3"/>
          <w:sz w:val="16"/>
          <w:szCs w:val="16"/>
        </w:rPr>
        <w:t>**失敗例6：ユーモア特化型**</w:t>
      </w:r>
      <w:r>
        <w:rPr>
          <w:rFonts w:hint="eastAsia" w:ascii="Hiragino Kaku Gothic ProN W3" w:hAnsi="Hiragino Kaku Gothic ProN W3" w:eastAsia="Hiragino Kaku Gothic ProN W3" w:cs="Hiragino Kaku Gothic ProN W3"/>
          <w:sz w:val="16"/>
          <w:szCs w:val="16"/>
          <w:lang w:val="en-US" w:eastAsia="ja-JP"/>
        </w:rPr>
        <w:t>OK</w:t>
      </w:r>
    </w:p>
    <w:p w14:paraId="1A9A6416">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ユーモア10、社会性8の「小林笑子」は人気者になったが、深刻な場面でも冗談を言ってしまい、重要な人間関係を破綻させた。最後は「いつも笑っているだけの薄っぺらい人」として記憶され、誰も葬儀で本当の涙を流さなかった。</w:t>
      </w:r>
    </w:p>
    <w:p w14:paraId="41538371">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7E497DAC">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lang w:val="en-US" w:eastAsia="ja-JP"/>
        </w:rPr>
      </w:pPr>
      <w:r>
        <w:rPr>
          <w:rFonts w:hint="eastAsia" w:ascii="Hiragino Kaku Gothic ProN W3" w:hAnsi="Hiragino Kaku Gothic ProN W3" w:eastAsia="Hiragino Kaku Gothic ProN W3" w:cs="Hiragino Kaku Gothic ProN W3"/>
          <w:sz w:val="16"/>
          <w:szCs w:val="16"/>
        </w:rPr>
        <w:t>**失敗例7：探究心過多型**</w:t>
      </w:r>
      <w:r>
        <w:rPr>
          <w:rFonts w:hint="eastAsia" w:ascii="Hiragino Kaku Gothic ProN W3" w:hAnsi="Hiragino Kaku Gothic ProN W3" w:eastAsia="Hiragino Kaku Gothic ProN W3" w:cs="Hiragino Kaku Gothic ProN W3"/>
          <w:sz w:val="16"/>
          <w:szCs w:val="16"/>
          <w:lang w:val="en-US" w:eastAsia="ja-JP"/>
        </w:rPr>
        <w:t>OK</w:t>
      </w:r>
    </w:p>
    <w:p w14:paraId="54B8E144">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探究心10、理性8、創造性8の「研究太郎」は、知識欲が止まらず、人間関係や健康を犠牲にして研究に没頭した。画期的な発見をしたが、それを世に出す前に過労で倒れ、研究成果も失われた。</w:t>
      </w:r>
    </w:p>
    <w:p w14:paraId="7A3C6751">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439243E2">
      <w:pPr>
        <w:keepNext w:val="0"/>
        <w:keepLines w:val="0"/>
        <w:pageBreakBefore w:val="0"/>
        <w:widowControl/>
        <w:kinsoku/>
        <w:wordWrap/>
        <w:overflowPunct/>
        <w:topLinePunct w:val="0"/>
        <w:autoSpaceDE/>
        <w:autoSpaceDN/>
        <w:bidi w:val="0"/>
        <w:adjustRightInd/>
        <w:snapToGrid/>
        <w:spacing w:line="160" w:lineRule="exact"/>
        <w:textAlignment w:val="auto"/>
        <w:rPr>
          <w:rFonts w:hint="default" w:ascii="Hiragino Kaku Gothic ProN W3" w:hAnsi="Hiragino Kaku Gothic ProN W3" w:eastAsia="Hiragino Kaku Gothic ProN W3" w:cs="Hiragino Kaku Gothic ProN W3"/>
          <w:sz w:val="16"/>
          <w:szCs w:val="16"/>
          <w:lang w:val="en-US"/>
        </w:rPr>
      </w:pPr>
      <w:r>
        <w:rPr>
          <w:rFonts w:hint="eastAsia" w:ascii="Hiragino Kaku Gothic ProN W3" w:hAnsi="Hiragino Kaku Gothic ProN W3" w:eastAsia="Hiragino Kaku Gothic ProN W3" w:cs="Hiragino Kaku Gothic ProN W3"/>
          <w:sz w:val="16"/>
          <w:szCs w:val="16"/>
        </w:rPr>
        <w:t>**失敗例8：バランス型の失敗**</w:t>
      </w:r>
      <w:r>
        <w:rPr>
          <w:rFonts w:hint="default" w:ascii="Hiragino Kaku Gothic ProN W3" w:hAnsi="Hiragino Kaku Gothic ProN W3" w:eastAsia="Hiragino Kaku Gothic ProN W3" w:cs="Hiragino Kaku Gothic ProN W3"/>
          <w:sz w:val="16"/>
          <w:szCs w:val="16"/>
          <w:lang w:val="en-US"/>
        </w:rPr>
        <w:t>OK</w:t>
      </w:r>
    </w:p>
    <w:p w14:paraId="763F1439">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全ての特性を6に設定した「平均花子」は、何の特徴もない平凡な人生を送り、誰の記憶にも残らずに平凡に死んだ。彼女自身も自分の人生に満足感を抱くことはなかった。</w:t>
      </w:r>
    </w:p>
    <w:p w14:paraId="57E5E229">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76BAB7F3">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lang w:val="en-US" w:eastAsia="ja-JP"/>
        </w:rPr>
      </w:pPr>
      <w:r>
        <w:rPr>
          <w:rFonts w:hint="eastAsia" w:ascii="Hiragino Kaku Gothic ProN W3" w:hAnsi="Hiragino Kaku Gothic ProN W3" w:eastAsia="Hiragino Kaku Gothic ProN W3" w:cs="Hiragino Kaku Gothic ProN W3"/>
          <w:sz w:val="16"/>
          <w:szCs w:val="16"/>
        </w:rPr>
        <w:t>**失敗例9：社会性欠如型**</w:t>
      </w:r>
      <w:r>
        <w:rPr>
          <w:rFonts w:hint="default" w:ascii="Hiragino Kaku Gothic ProN W3" w:hAnsi="Hiragino Kaku Gothic ProN W3" w:eastAsia="Hiragino Kaku Gothic ProN W3" w:cs="Hiragino Kaku Gothic ProN W3"/>
          <w:sz w:val="16"/>
          <w:szCs w:val="16"/>
          <w:lang w:val="en-US"/>
        </w:rPr>
        <w:t>OK---W</w:t>
      </w:r>
      <w:r>
        <w:rPr>
          <w:rFonts w:hint="eastAsia" w:ascii="Hiragino Kaku Gothic ProN W3" w:hAnsi="Hiragino Kaku Gothic ProN W3" w:eastAsia="Hiragino Kaku Gothic ProN W3" w:cs="Hiragino Kaku Gothic ProN W3"/>
          <w:sz w:val="16"/>
          <w:szCs w:val="16"/>
          <w:lang w:val="en-US" w:eastAsia="ja-JP"/>
        </w:rPr>
        <w:t>OK</w:t>
      </w:r>
    </w:p>
    <w:p w14:paraId="67D4802E">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lang w:val="en-US" w:eastAsia="ja-JP"/>
        </w:rPr>
      </w:pPr>
      <w:r>
        <w:rPr>
          <w:rFonts w:hint="eastAsia" w:ascii="Hiragino Kaku Gothic ProN W3" w:hAnsi="Hiragino Kaku Gothic ProN W3" w:eastAsia="Hiragino Kaku Gothic ProN W3" w:cs="Hiragino Kaku Gothic ProN W3"/>
          <w:sz w:val="16"/>
          <w:szCs w:val="16"/>
        </w:rPr>
        <w:t>理性9、探究心9、創造性8、社会性1の「孤高一郎」は天才的な発明家になったが、人との関わりを避け続け、素晴らしいアイデアを誰にも伝えられずに孤独死した。</w:t>
      </w:r>
      <w:r>
        <w:rPr>
          <w:rFonts w:hint="eastAsia" w:ascii="Hiragino Kaku Gothic ProN W3" w:hAnsi="Hiragino Kaku Gothic ProN W3" w:eastAsia="Hiragino Kaku Gothic ProN W3" w:cs="Hiragino Kaku Gothic ProN W3"/>
          <w:sz w:val="16"/>
          <w:szCs w:val="16"/>
          <w:lang w:eastAsia="ja-JP"/>
        </w:rPr>
        <w:t>唯一残っていた研究資料は死体が発見された頃には印字か消えていた。</w:t>
      </w:r>
    </w:p>
    <w:p w14:paraId="0DB9F6D0">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75403318">
      <w:pPr>
        <w:keepNext w:val="0"/>
        <w:keepLines w:val="0"/>
        <w:pageBreakBefore w:val="0"/>
        <w:widowControl/>
        <w:kinsoku/>
        <w:wordWrap/>
        <w:overflowPunct/>
        <w:topLinePunct w:val="0"/>
        <w:autoSpaceDE/>
        <w:autoSpaceDN/>
        <w:bidi w:val="0"/>
        <w:adjustRightInd/>
        <w:snapToGrid/>
        <w:spacing w:line="160" w:lineRule="exact"/>
        <w:textAlignment w:val="auto"/>
        <w:rPr>
          <w:rFonts w:hint="default" w:ascii="Hiragino Kaku Gothic ProN W3" w:hAnsi="Hiragino Kaku Gothic ProN W3" w:eastAsia="Hiragino Kaku Gothic ProN W3" w:cs="Hiragino Kaku Gothic ProN W3"/>
          <w:sz w:val="16"/>
          <w:szCs w:val="16"/>
          <w:lang w:val="en-US"/>
        </w:rPr>
      </w:pPr>
      <w:r>
        <w:rPr>
          <w:rFonts w:hint="eastAsia" w:ascii="Hiragino Kaku Gothic ProN W3" w:hAnsi="Hiragino Kaku Gothic ProN W3" w:eastAsia="Hiragino Kaku Gothic ProN W3" w:cs="Hiragino Kaku Gothic ProN W3"/>
          <w:sz w:val="16"/>
          <w:szCs w:val="16"/>
        </w:rPr>
        <w:t>**失敗例10：忍耐力皆無型**</w:t>
      </w:r>
      <w:r>
        <w:rPr>
          <w:rFonts w:hint="default" w:ascii="Hiragino Kaku Gothic ProN W3" w:hAnsi="Hiragino Kaku Gothic ProN W3" w:eastAsia="Hiragino Kaku Gothic ProN W3" w:cs="Hiragino Kaku Gothic ProN W3"/>
          <w:sz w:val="16"/>
          <w:szCs w:val="16"/>
          <w:lang w:val="en-US"/>
        </w:rPr>
        <w:t>OK</w:t>
      </w:r>
    </w:p>
    <w:p w14:paraId="384F43C0">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創造性9、ユーモア8、社会性8、忍耐力1の「三日坊主」は才能があったが、何事も長続きしなかった。転職を繰り返し、人間関係も築けず、最後は浮浪者として路上で凍死した。</w:t>
      </w:r>
    </w:p>
    <w:p w14:paraId="742CBEDA">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4C780E79">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lang w:val="en-US" w:eastAsia="ja-JP"/>
        </w:rPr>
      </w:pPr>
      <w:r>
        <w:rPr>
          <w:rFonts w:hint="eastAsia" w:ascii="Hiragino Kaku Gothic ProN W3" w:hAnsi="Hiragino Kaku Gothic ProN W3" w:eastAsia="Hiragino Kaku Gothic ProN W3" w:cs="Hiragino Kaku Gothic ProN W3"/>
          <w:sz w:val="16"/>
          <w:szCs w:val="16"/>
        </w:rPr>
        <w:t>**失敗例11：共感性ゼロ型**</w:t>
      </w:r>
      <w:r>
        <w:rPr>
          <w:rFonts w:hint="default" w:ascii="Hiragino Kaku Gothic ProN W3" w:hAnsi="Hiragino Kaku Gothic ProN W3" w:eastAsia="Hiragino Kaku Gothic ProN W3" w:cs="Hiragino Kaku Gothic ProN W3"/>
          <w:sz w:val="16"/>
          <w:szCs w:val="16"/>
          <w:lang w:val="en-US"/>
        </w:rPr>
        <w:t>OK---W</w:t>
      </w:r>
      <w:r>
        <w:rPr>
          <w:rFonts w:hint="eastAsia" w:ascii="Hiragino Kaku Gothic ProN W3" w:hAnsi="Hiragino Kaku Gothic ProN W3" w:eastAsia="Hiragino Kaku Gothic ProN W3" w:cs="Hiragino Kaku Gothic ProN W3"/>
          <w:sz w:val="16"/>
          <w:szCs w:val="16"/>
          <w:lang w:val="en-US" w:eastAsia="ja-JP"/>
        </w:rPr>
        <w:t>OK</w:t>
      </w:r>
    </w:p>
    <w:p w14:paraId="0683A09A">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lang w:eastAsia="ja-JP"/>
        </w:rPr>
      </w:pPr>
      <w:r>
        <w:rPr>
          <w:rFonts w:hint="eastAsia" w:ascii="Hiragino Kaku Gothic ProN W3" w:hAnsi="Hiragino Kaku Gothic ProN W3" w:eastAsia="Hiragino Kaku Gothic ProN W3" w:cs="Hiragino Kaku Gothic ProN W3"/>
          <w:sz w:val="16"/>
          <w:szCs w:val="16"/>
        </w:rPr>
        <w:t>理性10、社会性8、探究心9、共感性0の「冷血博士」は優秀だったが、他人の感情を理解できず、人を道具としか見なかった。最終的に部下に恨まれ、毒を盛られて死んだ。</w:t>
      </w:r>
      <w:r>
        <w:rPr>
          <w:rFonts w:hint="eastAsia" w:ascii="Hiragino Kaku Gothic ProN W3" w:hAnsi="Hiragino Kaku Gothic ProN W3" w:eastAsia="Hiragino Kaku Gothic ProN W3" w:cs="Hiragino Kaku Gothic ProN W3"/>
          <w:sz w:val="16"/>
          <w:szCs w:val="16"/>
          <w:lang w:eastAsia="ja-JP"/>
        </w:rPr>
        <w:t>死後教科書の片隅に顔写真が載ったが生徒が落書きするだけの暇つぶし道具となった。</w:t>
      </w:r>
    </w:p>
    <w:p w14:paraId="401E3199">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0F4392B3">
      <w:pPr>
        <w:keepNext w:val="0"/>
        <w:keepLines w:val="0"/>
        <w:pageBreakBefore w:val="0"/>
        <w:widowControl/>
        <w:kinsoku/>
        <w:wordWrap/>
        <w:overflowPunct/>
        <w:topLinePunct w:val="0"/>
        <w:autoSpaceDE/>
        <w:autoSpaceDN/>
        <w:bidi w:val="0"/>
        <w:adjustRightInd/>
        <w:snapToGrid/>
        <w:spacing w:line="160" w:lineRule="exact"/>
        <w:textAlignment w:val="auto"/>
        <w:rPr>
          <w:rFonts w:hint="default" w:ascii="Hiragino Kaku Gothic ProN W3" w:hAnsi="Hiragino Kaku Gothic ProN W3" w:eastAsia="Hiragino Kaku Gothic ProN W3" w:cs="Hiragino Kaku Gothic ProN W3"/>
          <w:sz w:val="16"/>
          <w:szCs w:val="16"/>
          <w:lang w:val="en-US"/>
        </w:rPr>
      </w:pPr>
      <w:r>
        <w:rPr>
          <w:rFonts w:hint="eastAsia" w:ascii="Hiragino Kaku Gothic ProN W3" w:hAnsi="Hiragino Kaku Gothic ProN W3" w:eastAsia="Hiragino Kaku Gothic ProN W3" w:cs="Hiragino Kaku Gothic ProN W3"/>
          <w:sz w:val="16"/>
          <w:szCs w:val="16"/>
        </w:rPr>
        <w:t>**失敗例12：創造性欠如型**</w:t>
      </w:r>
      <w:r>
        <w:rPr>
          <w:rFonts w:hint="default" w:ascii="Hiragino Kaku Gothic ProN W3" w:hAnsi="Hiragino Kaku Gothic ProN W3" w:eastAsia="Hiragino Kaku Gothic ProN W3" w:cs="Hiragino Kaku Gothic ProN W3"/>
          <w:sz w:val="16"/>
          <w:szCs w:val="16"/>
          <w:lang w:val="en-US"/>
        </w:rPr>
        <w:t>OK</w:t>
      </w:r>
    </w:p>
    <w:p w14:paraId="1C9858BB">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理性8、忍耐力9、社会性7、創造性0の「堅物太郎」は真面目で責任感は強かったが、新しい発想ができず、変化に対応できなかった。時代遅れの存在となり、リストラされて絶望の中で死んだ。</w:t>
      </w:r>
    </w:p>
    <w:p w14:paraId="783B2B4D">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76CE4538">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lang w:val="en-US" w:eastAsia="ja-JP"/>
        </w:rPr>
      </w:pPr>
      <w:r>
        <w:rPr>
          <w:rFonts w:hint="eastAsia" w:ascii="Hiragino Kaku Gothic ProN W3" w:hAnsi="Hiragino Kaku Gothic ProN W3" w:eastAsia="Hiragino Kaku Gothic ProN W3" w:cs="Hiragino Kaku Gothic ProN W3"/>
          <w:sz w:val="16"/>
          <w:szCs w:val="16"/>
        </w:rPr>
        <w:t>**失敗例13：極端適応型**</w:t>
      </w:r>
      <w:r>
        <w:rPr>
          <w:rFonts w:hint="default" w:ascii="Hiragino Kaku Gothic ProN W3" w:hAnsi="Hiragino Kaku Gothic ProN W3" w:eastAsia="Hiragino Kaku Gothic ProN W3" w:cs="Hiragino Kaku Gothic ProN W3"/>
          <w:sz w:val="16"/>
          <w:szCs w:val="16"/>
          <w:lang w:val="en-US"/>
        </w:rPr>
        <w:t>OK---W</w:t>
      </w:r>
      <w:r>
        <w:rPr>
          <w:rFonts w:hint="eastAsia" w:ascii="Hiragino Kaku Gothic ProN W3" w:hAnsi="Hiragino Kaku Gothic ProN W3" w:eastAsia="Hiragino Kaku Gothic ProN W3" w:cs="Hiragino Kaku Gothic ProN W3"/>
          <w:sz w:val="16"/>
          <w:szCs w:val="16"/>
          <w:lang w:val="en-US" w:eastAsia="ja-JP"/>
        </w:rPr>
        <w:t>OK</w:t>
      </w:r>
    </w:p>
    <w:p w14:paraId="630B241D">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適応力10、他全て3の「カメレオン子」は環境に合わせすぎて、コロコロと性格や価値観を変えた。周囲から「信用できない人」</w:t>
      </w:r>
      <w:r>
        <w:rPr>
          <w:rFonts w:hint="eastAsia" w:ascii="Hiragino Kaku Gothic ProN W3" w:hAnsi="Hiragino Kaku Gothic ProN W3" w:eastAsia="Hiragino Kaku Gothic ProN W3" w:cs="Hiragino Kaku Gothic ProN W3"/>
          <w:sz w:val="16"/>
          <w:szCs w:val="16"/>
          <w:lang w:eastAsia="ja-JP"/>
        </w:rPr>
        <w:t>「虚言癖」</w:t>
      </w:r>
      <w:r>
        <w:rPr>
          <w:rFonts w:hint="eastAsia" w:ascii="Hiragino Kaku Gothic ProN W3" w:hAnsi="Hiragino Kaku Gothic ProN W3" w:eastAsia="Hiragino Kaku Gothic ProN W3" w:cs="Hiragino Kaku Gothic ProN W3"/>
          <w:sz w:val="16"/>
          <w:szCs w:val="16"/>
        </w:rPr>
        <w:t>と</w:t>
      </w:r>
      <w:r>
        <w:rPr>
          <w:rFonts w:hint="eastAsia" w:ascii="Hiragino Kaku Gothic ProN W3" w:hAnsi="Hiragino Kaku Gothic ProN W3" w:eastAsia="Hiragino Kaku Gothic ProN W3" w:cs="Hiragino Kaku Gothic ProN W3"/>
          <w:sz w:val="16"/>
          <w:szCs w:val="16"/>
          <w:lang w:eastAsia="ja-JP"/>
        </w:rPr>
        <w:t>言</w:t>
      </w:r>
      <w:r>
        <w:rPr>
          <w:rFonts w:hint="eastAsia" w:ascii="Hiragino Kaku Gothic ProN W3" w:hAnsi="Hiragino Kaku Gothic ProN W3" w:eastAsia="Hiragino Kaku Gothic ProN W3" w:cs="Hiragino Kaku Gothic ProN W3"/>
          <w:sz w:val="16"/>
          <w:szCs w:val="16"/>
        </w:rPr>
        <w:t>われ、誰からも本当の友情を得られず、多重人格障害を発症した。</w:t>
      </w:r>
    </w:p>
    <w:p w14:paraId="17AA40C3">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41892887">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lang w:val="en-US" w:eastAsia="ja-JP"/>
        </w:rPr>
      </w:pPr>
      <w:r>
        <w:rPr>
          <w:rFonts w:hint="eastAsia" w:ascii="Hiragino Kaku Gothic ProN W3" w:hAnsi="Hiragino Kaku Gothic ProN W3" w:eastAsia="Hiragino Kaku Gothic ProN W3" w:cs="Hiragino Kaku Gothic ProN W3"/>
          <w:sz w:val="16"/>
          <w:szCs w:val="16"/>
        </w:rPr>
        <w:t>**失敗例14：超忍耐型**</w:t>
      </w:r>
      <w:r>
        <w:rPr>
          <w:rFonts w:hint="eastAsia" w:ascii="Hiragino Kaku Gothic ProN W3" w:hAnsi="Hiragino Kaku Gothic ProN W3" w:eastAsia="Hiragino Kaku Gothic ProN W3" w:cs="Hiragino Kaku Gothic ProN W3"/>
          <w:sz w:val="16"/>
          <w:szCs w:val="16"/>
          <w:lang w:val="en-US" w:eastAsia="ja-JP"/>
        </w:rPr>
        <w:t>OK</w:t>
      </w:r>
    </w:p>
    <w:p w14:paraId="2F15B336">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忍耐力10、他全て4の「我慢強夫」は理不尽な扱いにも耐え続けたが、ストレスが蓄積し続け、ある日突然暴力的になって犯罪を犯し、刑務所で生涯を終えた。</w:t>
      </w:r>
    </w:p>
    <w:p w14:paraId="182CCE1C">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3EBBFD24">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lang w:val="en-US" w:eastAsia="ja-JP"/>
        </w:rPr>
      </w:pPr>
      <w:r>
        <w:rPr>
          <w:rFonts w:hint="eastAsia" w:ascii="Hiragino Kaku Gothic ProN W3" w:hAnsi="Hiragino Kaku Gothic ProN W3" w:eastAsia="Hiragino Kaku Gothic ProN W3" w:cs="Hiragino Kaku Gothic ProN W3"/>
          <w:sz w:val="16"/>
          <w:szCs w:val="16"/>
        </w:rPr>
        <w:t>**失敗例15：探究心ゼロ型**</w:t>
      </w:r>
      <w:r>
        <w:rPr>
          <w:rFonts w:hint="eastAsia" w:ascii="Hiragino Kaku Gothic ProN W3" w:hAnsi="Hiragino Kaku Gothic ProN W3" w:eastAsia="Hiragino Kaku Gothic ProN W3" w:cs="Hiragino Kaku Gothic ProN W3"/>
          <w:sz w:val="16"/>
          <w:szCs w:val="16"/>
          <w:lang w:val="en-US" w:eastAsia="ja-JP"/>
        </w:rPr>
        <w:t>OK</w:t>
      </w:r>
    </w:p>
    <w:p w14:paraId="4F5AA1D9">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社会性8、共感性7、ユーモア6、探究心0の「無関心花子」は人当たりは良かったが、新しいことを学ぼうとせず、知的好奇心がないため会話が浅く、徐々に人が離れていった。</w:t>
      </w:r>
    </w:p>
    <w:p w14:paraId="0942FC3F">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0AEAB1DA">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lang w:val="en-US" w:eastAsia="ja-JP"/>
        </w:rPr>
      </w:pPr>
      <w:r>
        <w:rPr>
          <w:rFonts w:hint="eastAsia" w:ascii="Hiragino Kaku Gothic ProN W3" w:hAnsi="Hiragino Kaku Gothic ProN W3" w:eastAsia="Hiragino Kaku Gothic ProN W3" w:cs="Hiragino Kaku Gothic ProN W3"/>
          <w:sz w:val="16"/>
          <w:szCs w:val="16"/>
        </w:rPr>
        <w:t>**失敗例16：理性ゼロ型**</w:t>
      </w:r>
      <w:r>
        <w:rPr>
          <w:rFonts w:hint="eastAsia" w:ascii="Hiragino Kaku Gothic ProN W3" w:hAnsi="Hiragino Kaku Gothic ProN W3" w:eastAsia="Hiragino Kaku Gothic ProN W3" w:cs="Hiragino Kaku Gothic ProN W3"/>
          <w:sz w:val="16"/>
          <w:szCs w:val="16"/>
          <w:lang w:val="en-US" w:eastAsia="ja-JP"/>
        </w:rPr>
        <w:t>OK</w:t>
      </w:r>
    </w:p>
    <w:p w14:paraId="320FEEC9">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共感性9、創造性8、ユーモア8、理性0の「衝動太郎」は魅力的だったが、論理的思考ができず、感情だけで行動した。ギャンブルや投資で全財産を失い、借金苦で自殺した。</w:t>
      </w:r>
    </w:p>
    <w:p w14:paraId="64E6A8BC">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374604E6">
      <w:pPr>
        <w:keepNext w:val="0"/>
        <w:keepLines w:val="0"/>
        <w:pageBreakBefore w:val="0"/>
        <w:widowControl/>
        <w:kinsoku/>
        <w:wordWrap/>
        <w:overflowPunct/>
        <w:topLinePunct w:val="0"/>
        <w:autoSpaceDE/>
        <w:autoSpaceDN/>
        <w:bidi w:val="0"/>
        <w:adjustRightInd/>
        <w:snapToGrid/>
        <w:spacing w:line="160" w:lineRule="exact"/>
        <w:textAlignment w:val="auto"/>
        <w:rPr>
          <w:rFonts w:hint="default" w:ascii="Hiragino Kaku Gothic ProN W3" w:hAnsi="Hiragino Kaku Gothic ProN W3" w:eastAsia="Hiragino Kaku Gothic ProN W3" w:cs="Hiragino Kaku Gothic ProN W3"/>
          <w:sz w:val="16"/>
          <w:szCs w:val="16"/>
          <w:lang w:val="en-US" w:eastAsia="ja-JP"/>
        </w:rPr>
      </w:pPr>
      <w:r>
        <w:rPr>
          <w:rFonts w:hint="eastAsia" w:ascii="Hiragino Kaku Gothic ProN W3" w:hAnsi="Hiragino Kaku Gothic ProN W3" w:eastAsia="Hiragino Kaku Gothic ProN W3" w:cs="Hiragino Kaku Gothic ProN W3"/>
          <w:sz w:val="16"/>
          <w:szCs w:val="16"/>
        </w:rPr>
        <w:t>**失敗例17：二重特化型**</w:t>
      </w:r>
      <w:r>
        <w:rPr>
          <w:rFonts w:hint="eastAsia" w:ascii="Hiragino Kaku Gothic ProN W3" w:hAnsi="Hiragino Kaku Gothic ProN W3" w:eastAsia="Hiragino Kaku Gothic ProN W3" w:cs="Hiragino Kaku Gothic ProN W3"/>
          <w:sz w:val="16"/>
          <w:szCs w:val="16"/>
          <w:lang w:val="en-US" w:eastAsia="ja-JP"/>
        </w:rPr>
        <w:t>OK</w:t>
      </w:r>
      <w:r>
        <w:rPr>
          <w:rFonts w:hint="default" w:ascii="Hiragino Kaku Gothic ProN W3" w:hAnsi="Hiragino Kaku Gothic ProN W3" w:eastAsia="Hiragino Kaku Gothic ProN W3" w:cs="Hiragino Kaku Gothic ProN W3"/>
          <w:sz w:val="16"/>
          <w:szCs w:val="16"/>
          <w:lang w:val="en-US" w:eastAsia="ja-JP"/>
        </w:rPr>
        <w:t>---W</w:t>
      </w:r>
      <w:r>
        <w:rPr>
          <w:rFonts w:hint="eastAsia" w:ascii="Hiragino Kaku Gothic ProN W3" w:hAnsi="Hiragino Kaku Gothic ProN W3" w:eastAsia="Hiragino Kaku Gothic ProN W3" w:cs="Hiragino Kaku Gothic ProN W3"/>
          <w:sz w:val="16"/>
          <w:szCs w:val="16"/>
          <w:lang w:val="en-US" w:eastAsia="ja-JP"/>
        </w:rPr>
        <w:t>OK</w:t>
      </w:r>
    </w:p>
    <w:p w14:paraId="6FFB4930">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理性10、創造性10、他全て2の「天才変人」は革新的なアイデアを次々と生み出したが、人間関係が築けず、自分のアイデアを実現する手段を持たなかった。</w:t>
      </w:r>
      <w:r>
        <w:rPr>
          <w:rFonts w:hint="eastAsia" w:ascii="Hiragino Kaku Gothic ProN W3" w:hAnsi="Hiragino Kaku Gothic ProN W3" w:eastAsia="Hiragino Kaku Gothic ProN W3" w:cs="Hiragino Kaku Gothic ProN W3"/>
          <w:sz w:val="16"/>
          <w:szCs w:val="16"/>
          <w:lang w:eastAsia="ja-JP"/>
        </w:rPr>
        <w:t>インターネット上で自身のアイデアを公開したが閲覧数は一桁だった。</w:t>
      </w:r>
      <w:r>
        <w:rPr>
          <w:rFonts w:hint="eastAsia" w:ascii="Hiragino Kaku Gothic ProN W3" w:hAnsi="Hiragino Kaku Gothic ProN W3" w:eastAsia="Hiragino Kaku Gothic ProN W3" w:cs="Hiragino Kaku Gothic ProN W3"/>
          <w:sz w:val="16"/>
          <w:szCs w:val="16"/>
        </w:rPr>
        <w:t>精神的に不安定になり、妄想の中で死んだ。</w:t>
      </w:r>
    </w:p>
    <w:p w14:paraId="26BFE7CE">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75072E53">
      <w:pPr>
        <w:keepNext w:val="0"/>
        <w:keepLines w:val="0"/>
        <w:pageBreakBefore w:val="0"/>
        <w:widowControl/>
        <w:kinsoku/>
        <w:wordWrap/>
        <w:overflowPunct/>
        <w:topLinePunct w:val="0"/>
        <w:autoSpaceDE/>
        <w:autoSpaceDN/>
        <w:bidi w:val="0"/>
        <w:adjustRightInd/>
        <w:snapToGrid/>
        <w:spacing w:line="160" w:lineRule="exact"/>
        <w:textAlignment w:val="auto"/>
        <w:rPr>
          <w:rFonts w:hint="default" w:ascii="Hiragino Kaku Gothic ProN W3" w:hAnsi="Hiragino Kaku Gothic ProN W3" w:eastAsia="Hiragino Kaku Gothic ProN W3" w:cs="Hiragino Kaku Gothic ProN W3"/>
          <w:sz w:val="16"/>
          <w:szCs w:val="16"/>
          <w:lang w:val="en-US" w:eastAsia="ja-JP"/>
        </w:rPr>
      </w:pPr>
      <w:r>
        <w:rPr>
          <w:rFonts w:hint="eastAsia" w:ascii="Hiragino Kaku Gothic ProN W3" w:hAnsi="Hiragino Kaku Gothic ProN W3" w:eastAsia="Hiragino Kaku Gothic ProN W3" w:cs="Hiragino Kaku Gothic ProN W3"/>
          <w:sz w:val="16"/>
          <w:szCs w:val="16"/>
        </w:rPr>
        <w:t>**失敗例18：社交不安型**</w:t>
      </w:r>
      <w:r>
        <w:rPr>
          <w:rFonts w:hint="eastAsia" w:ascii="Hiragino Kaku Gothic ProN W3" w:hAnsi="Hiragino Kaku Gothic ProN W3" w:eastAsia="Hiragino Kaku Gothic ProN W3" w:cs="Hiragino Kaku Gothic ProN W3"/>
          <w:sz w:val="16"/>
          <w:szCs w:val="16"/>
          <w:lang w:val="en-US" w:eastAsia="ja-JP"/>
        </w:rPr>
        <w:t>OK</w:t>
      </w:r>
      <w:r>
        <w:rPr>
          <w:rFonts w:hint="default" w:ascii="Hiragino Kaku Gothic ProN W3" w:hAnsi="Hiragino Kaku Gothic ProN W3" w:eastAsia="Hiragino Kaku Gothic ProN W3" w:cs="Hiragino Kaku Gothic ProN W3"/>
          <w:sz w:val="16"/>
          <w:szCs w:val="16"/>
          <w:lang w:val="en-US" w:eastAsia="ja-JP"/>
        </w:rPr>
        <w:t>---WOK</w:t>
      </w:r>
    </w:p>
    <w:p w14:paraId="2E8F006C">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共感性9、理性8、探究心7、社会性1の「内向花子」は優しく賢かったが、人前に出ることができず、引きこもりになった。</w:t>
      </w:r>
      <w:r>
        <w:rPr>
          <w:rFonts w:hint="eastAsia" w:ascii="Hiragino Kaku Gothic ProN W3" w:hAnsi="Hiragino Kaku Gothic ProN W3" w:eastAsia="Hiragino Kaku Gothic ProN W3" w:cs="Hiragino Kaku Gothic ProN W3"/>
          <w:sz w:val="16"/>
          <w:szCs w:val="16"/>
          <w:lang w:eastAsia="ja-JP"/>
        </w:rPr>
        <w:t>彼女の唯一の生きがいはオンラインゲーム上で他人の愚痴を聞いて共感してあげることだった、自分は社会にすら出ていないのに。</w:t>
      </w:r>
      <w:r>
        <w:rPr>
          <w:rFonts w:hint="eastAsia" w:ascii="Hiragino Kaku Gothic ProN W3" w:hAnsi="Hiragino Kaku Gothic ProN W3" w:eastAsia="Hiragino Kaku Gothic ProN W3" w:cs="Hiragino Kaku Gothic ProN W3"/>
          <w:sz w:val="16"/>
          <w:szCs w:val="16"/>
        </w:rPr>
        <w:t>才能を活かす機会もなく、</w:t>
      </w:r>
      <w:r>
        <w:rPr>
          <w:rFonts w:hint="eastAsia" w:ascii="Hiragino Kaku Gothic ProN W3" w:hAnsi="Hiragino Kaku Gothic ProN W3" w:eastAsia="Hiragino Kaku Gothic ProN W3" w:cs="Hiragino Kaku Gothic ProN W3"/>
          <w:sz w:val="16"/>
          <w:szCs w:val="16"/>
          <w:lang w:eastAsia="ja-JP"/>
        </w:rPr>
        <w:t>家族が亡くなると彼女の面倒を見る人もいなくなり</w:t>
      </w:r>
      <w:r>
        <w:rPr>
          <w:rFonts w:hint="eastAsia" w:ascii="Hiragino Kaku Gothic ProN W3" w:hAnsi="Hiragino Kaku Gothic ProN W3" w:eastAsia="Hiragino Kaku Gothic ProN W3" w:cs="Hiragino Kaku Gothic ProN W3"/>
          <w:sz w:val="16"/>
          <w:szCs w:val="16"/>
        </w:rPr>
        <w:t>栄養失調で衰弱死した。</w:t>
      </w:r>
    </w:p>
    <w:p w14:paraId="07480C90">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659D5440">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lang w:val="en-US" w:eastAsia="ja-JP"/>
        </w:rPr>
      </w:pPr>
      <w:r>
        <w:rPr>
          <w:rFonts w:hint="eastAsia" w:ascii="Hiragino Kaku Gothic ProN W3" w:hAnsi="Hiragino Kaku Gothic ProN W3" w:eastAsia="Hiragino Kaku Gothic ProN W3" w:cs="Hiragino Kaku Gothic ProN W3"/>
          <w:sz w:val="16"/>
          <w:szCs w:val="16"/>
        </w:rPr>
        <w:t>**失敗例19：感情不安定型**</w:t>
      </w:r>
      <w:r>
        <w:rPr>
          <w:rFonts w:hint="eastAsia" w:ascii="Hiragino Kaku Gothic ProN W3" w:hAnsi="Hiragino Kaku Gothic ProN W3" w:eastAsia="Hiragino Kaku Gothic ProN W3" w:cs="Hiragino Kaku Gothic ProN W3"/>
          <w:sz w:val="16"/>
          <w:szCs w:val="16"/>
          <w:lang w:val="en-US" w:eastAsia="ja-JP"/>
        </w:rPr>
        <w:t>OK</w:t>
      </w:r>
    </w:p>
    <w:p w14:paraId="4D19C55A">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創造性9、ユーモア8、適応力2、忍耐力2の「気分屋太郎」は才能豊かで面白い人間だったが、感情の起伏が激しく、人間関係が長続きしなかった。双極性障害を患い、躁状態で事故死した。</w:t>
      </w:r>
    </w:p>
    <w:p w14:paraId="1B420A62">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79C84DA6">
      <w:pPr>
        <w:keepNext w:val="0"/>
        <w:keepLines w:val="0"/>
        <w:pageBreakBefore w:val="0"/>
        <w:widowControl/>
        <w:kinsoku/>
        <w:wordWrap/>
        <w:overflowPunct/>
        <w:topLinePunct w:val="0"/>
        <w:autoSpaceDE/>
        <w:autoSpaceDN/>
        <w:bidi w:val="0"/>
        <w:adjustRightInd/>
        <w:snapToGrid/>
        <w:spacing w:line="160" w:lineRule="exact"/>
        <w:textAlignment w:val="auto"/>
        <w:rPr>
          <w:rFonts w:hint="default" w:ascii="Hiragino Kaku Gothic ProN W3" w:hAnsi="Hiragino Kaku Gothic ProN W3" w:eastAsia="Hiragino Kaku Gothic ProN W3" w:cs="Hiragino Kaku Gothic ProN W3"/>
          <w:sz w:val="16"/>
          <w:szCs w:val="16"/>
          <w:lang w:val="en-US"/>
        </w:rPr>
      </w:pPr>
      <w:r>
        <w:rPr>
          <w:rFonts w:hint="eastAsia" w:ascii="Hiragino Kaku Gothic ProN W3" w:hAnsi="Hiragino Kaku Gothic ProN W3" w:eastAsia="Hiragino Kaku Gothic ProN W3" w:cs="Hiragino Kaku Gothic ProN W3"/>
          <w:sz w:val="16"/>
          <w:szCs w:val="16"/>
        </w:rPr>
        <w:t>**失敗例20：過度の楽観型**</w:t>
      </w:r>
      <w:r>
        <w:rPr>
          <w:rFonts w:hint="default" w:ascii="Hiragino Kaku Gothic ProN W3" w:hAnsi="Hiragino Kaku Gothic ProN W3" w:eastAsia="Hiragino Kaku Gothic ProN W3" w:cs="Hiragino Kaku Gothic ProN W3"/>
          <w:sz w:val="16"/>
          <w:szCs w:val="16"/>
          <w:lang w:val="en-US"/>
        </w:rPr>
        <w:t>OK</w:t>
      </w:r>
    </w:p>
    <w:p w14:paraId="7FB9FC88">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ユーモア10、適応力8、社会性8、探究心2の「能天気太郎」はいつも明るく人気者だったが、危機感がなく、将来への備えを怠った。詐欺にも簡単に騙され、老後は貧困の中で孤独に死んだ。</w:t>
      </w:r>
    </w:p>
    <w:p w14:paraId="5DE9DECF">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0E6B5794">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博士は疲れ果てていた。どの組み合わせを試しても、どこかに致命的な欠陥が生まれてしまう。</w:t>
      </w:r>
    </w:p>
    <w:p w14:paraId="337274F7">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59DE08F2">
      <w:pPr>
        <w:keepNext w:val="0"/>
        <w:keepLines w:val="0"/>
        <w:pageBreakBefore w:val="0"/>
        <w:widowControl/>
        <w:kinsoku/>
        <w:wordWrap/>
        <w:overflowPunct/>
        <w:topLinePunct w:val="0"/>
        <w:autoSpaceDE/>
        <w:autoSpaceDN/>
        <w:bidi w:val="0"/>
        <w:adjustRightInd/>
        <w:snapToGrid/>
        <w:spacing w:line="160" w:lineRule="exact"/>
        <w:textAlignment w:val="auto"/>
        <w:rPr>
          <w:rFonts w:hint="default" w:ascii="Hiragino Kaku Gothic ProN W3" w:hAnsi="Hiragino Kaku Gothic ProN W3" w:eastAsia="Hiragino Kaku Gothic ProN W3" w:cs="Hiragino Kaku Gothic ProN W3"/>
          <w:sz w:val="16"/>
          <w:szCs w:val="16"/>
          <w:lang w:val="en-US"/>
        </w:rPr>
      </w:pPr>
      <w:r>
        <w:rPr>
          <w:rFonts w:hint="eastAsia" w:ascii="Hiragino Kaku Gothic ProN W3" w:hAnsi="Hiragino Kaku Gothic ProN W3" w:eastAsia="Hiragino Kaku Gothic ProN W3" w:cs="Hiragino Kaku Gothic ProN W3"/>
          <w:sz w:val="16"/>
          <w:szCs w:val="16"/>
        </w:rPr>
        <w:t>**失敗例21：完全受動型**</w:t>
      </w:r>
      <w:r>
        <w:rPr>
          <w:rFonts w:hint="default" w:ascii="Hiragino Kaku Gothic ProN W3" w:hAnsi="Hiragino Kaku Gothic ProN W3" w:eastAsia="Hiragino Kaku Gothic ProN W3" w:cs="Hiragino Kaku Gothic ProN W3"/>
          <w:sz w:val="16"/>
          <w:szCs w:val="16"/>
          <w:lang w:val="en-US"/>
        </w:rPr>
        <w:t>OK---WOK</w:t>
      </w:r>
    </w:p>
    <w:p w14:paraId="73CADFBF">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共感性8、適応力9、社会性6、他全て3の「流され子」は周囲に合わせることはできたが、自分の意志を持たなかった。他人の決定に従うだけの人生を送り、自分が何をしたかったのかも</w:t>
      </w:r>
      <w:r>
        <w:rPr>
          <w:rFonts w:hint="eastAsia" w:ascii="Hiragino Kaku Gothic ProN W3" w:hAnsi="Hiragino Kaku Gothic ProN W3" w:eastAsia="Hiragino Kaku Gothic ProN W3" w:cs="Hiragino Kaku Gothic ProN W3"/>
          <w:sz w:val="16"/>
          <w:szCs w:val="16"/>
          <w:lang w:eastAsia="ja-JP"/>
        </w:rPr>
        <w:t>なぜ生まれたのかも</w:t>
      </w:r>
      <w:r>
        <w:rPr>
          <w:rFonts w:hint="eastAsia" w:ascii="Hiragino Kaku Gothic ProN W3" w:hAnsi="Hiragino Kaku Gothic ProN W3" w:eastAsia="Hiragino Kaku Gothic ProN W3" w:cs="Hiragino Kaku Gothic ProN W3"/>
          <w:sz w:val="16"/>
          <w:szCs w:val="16"/>
        </w:rPr>
        <w:t>分からないまま死んだ。</w:t>
      </w:r>
    </w:p>
    <w:p w14:paraId="6B8533D6">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567DDDF2">
      <w:pPr>
        <w:keepNext w:val="0"/>
        <w:keepLines w:val="0"/>
        <w:pageBreakBefore w:val="0"/>
        <w:widowControl/>
        <w:kinsoku/>
        <w:wordWrap/>
        <w:overflowPunct/>
        <w:topLinePunct w:val="0"/>
        <w:autoSpaceDE/>
        <w:autoSpaceDN/>
        <w:bidi w:val="0"/>
        <w:adjustRightInd/>
        <w:snapToGrid/>
        <w:spacing w:line="160" w:lineRule="exact"/>
        <w:textAlignment w:val="auto"/>
        <w:rPr>
          <w:rFonts w:hint="default" w:ascii="Hiragino Kaku Gothic ProN W3" w:hAnsi="Hiragino Kaku Gothic ProN W3" w:eastAsia="Hiragino Kaku Gothic ProN W3" w:cs="Hiragino Kaku Gothic ProN W3"/>
          <w:sz w:val="16"/>
          <w:szCs w:val="16"/>
          <w:lang w:val="en-US"/>
        </w:rPr>
      </w:pPr>
      <w:r>
        <w:rPr>
          <w:rFonts w:hint="eastAsia" w:ascii="Hiragino Kaku Gothic ProN W3" w:hAnsi="Hiragino Kaku Gothic ProN W3" w:eastAsia="Hiragino Kaku Gothic ProN W3" w:cs="Hiragino Kaku Gothic ProN W3"/>
          <w:sz w:val="16"/>
          <w:szCs w:val="16"/>
        </w:rPr>
        <w:t>**失敗例22：過度競争型**</w:t>
      </w:r>
      <w:r>
        <w:rPr>
          <w:rFonts w:hint="default" w:ascii="Hiragino Kaku Gothic ProN W3" w:hAnsi="Hiragino Kaku Gothic ProN W3" w:eastAsia="Hiragino Kaku Gothic ProN W3" w:cs="Hiragino Kaku Gothic ProN W3"/>
          <w:sz w:val="16"/>
          <w:szCs w:val="16"/>
          <w:lang w:val="en-US"/>
        </w:rPr>
        <w:t>OK</w:t>
      </w:r>
    </w:p>
    <w:p w14:paraId="6E899E81">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理性8、忍耐力9、探究心8、社会性3の「勝負狂」は勝つことに異常な執着を見せ、手段を選ばなかった。多くの敵を作り、最終的に報復で殺された。</w:t>
      </w:r>
    </w:p>
    <w:p w14:paraId="16CAD3B5">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3A62038E">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lang w:val="en-US" w:eastAsia="ja-JP"/>
        </w:rPr>
      </w:pPr>
      <w:r>
        <w:rPr>
          <w:rFonts w:hint="eastAsia" w:ascii="Hiragino Kaku Gothic ProN W3" w:hAnsi="Hiragino Kaku Gothic ProN W3" w:eastAsia="Hiragino Kaku Gothic ProN W3"/>
          <w:sz w:val="16"/>
          <w:szCs w:val="16"/>
        </w:rPr>
        <w:t>**失敗例23：依存症型**</w:t>
      </w:r>
      <w:r>
        <w:rPr>
          <w:rFonts w:hint="eastAsia" w:ascii="Hiragino Kaku Gothic ProN W3" w:hAnsi="Hiragino Kaku Gothic ProN W3" w:eastAsia="Hiragino Kaku Gothic ProN W3"/>
          <w:sz w:val="16"/>
          <w:szCs w:val="16"/>
          <w:lang w:val="en-US" w:eastAsia="ja-JP"/>
        </w:rPr>
        <w:t>WOK</w:t>
      </w:r>
    </w:p>
    <w:p w14:paraId="6C7D3BD7">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lang w:eastAsia="ja-JP"/>
        </w:rPr>
      </w:pPr>
      <w:r>
        <w:rPr>
          <w:rFonts w:hint="eastAsia" w:ascii="Hiragino Kaku Gothic ProN W3" w:hAnsi="Hiragino Kaku Gothic ProN W3" w:eastAsia="Hiragino Kaku Gothic ProN W3"/>
          <w:sz w:val="16"/>
          <w:szCs w:val="16"/>
        </w:rPr>
        <w:t>社会性9、ユーモア7、適応力7、忍耐力1の「寂しがり屋」は人との繋がりを求めすぎて、恋愛依存、友人依存になった。</w:t>
      </w:r>
      <w:r>
        <w:rPr>
          <w:rFonts w:hint="eastAsia" w:ascii="Hiragino Kaku Gothic ProN W3" w:hAnsi="Hiragino Kaku Gothic ProN W3" w:eastAsia="Hiragino Kaku Gothic ProN W3"/>
          <w:sz w:val="16"/>
          <w:szCs w:val="16"/>
          <w:lang w:eastAsia="ja-JP"/>
        </w:rPr>
        <w:t>ある時恋人に「一生一緒になろう」と言われて恋人と共に無理心中して死ぬ。</w:t>
      </w:r>
    </w:p>
    <w:p w14:paraId="51728FFA">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lang w:eastAsia="ja-JP"/>
        </w:rPr>
      </w:pPr>
    </w:p>
    <w:p w14:paraId="60BEFCA5">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lang w:val="en-US" w:eastAsia="ja-JP"/>
        </w:rPr>
      </w:pPr>
      <w:r>
        <w:rPr>
          <w:rFonts w:hint="eastAsia" w:ascii="Hiragino Kaku Gothic ProN W3" w:hAnsi="Hiragino Kaku Gothic ProN W3" w:eastAsia="Hiragino Kaku Gothic ProN W3" w:cs="Hiragino Kaku Gothic ProN W3"/>
          <w:sz w:val="16"/>
          <w:szCs w:val="16"/>
        </w:rPr>
        <w:t>**失敗例24：無感動型**</w:t>
      </w:r>
      <w:r>
        <w:rPr>
          <w:rFonts w:hint="default" w:ascii="Hiragino Kaku Gothic ProN W3" w:hAnsi="Hiragino Kaku Gothic ProN W3" w:eastAsia="Hiragino Kaku Gothic ProN W3" w:cs="Hiragino Kaku Gothic ProN W3"/>
          <w:sz w:val="16"/>
          <w:szCs w:val="16"/>
          <w:lang w:val="en-US"/>
        </w:rPr>
        <w:t>W</w:t>
      </w:r>
      <w:r>
        <w:rPr>
          <w:rFonts w:hint="eastAsia" w:ascii="Hiragino Kaku Gothic ProN W3" w:hAnsi="Hiragino Kaku Gothic ProN W3" w:eastAsia="Hiragino Kaku Gothic ProN W3" w:cs="Hiragino Kaku Gothic ProN W3"/>
          <w:sz w:val="16"/>
          <w:szCs w:val="16"/>
          <w:lang w:val="en-US" w:eastAsia="ja-JP"/>
        </w:rPr>
        <w:t>OK</w:t>
      </w:r>
    </w:p>
    <w:p w14:paraId="61C2B30E">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理性9、忍耐力8、探究心7、共感性1の「無感情マン」は冷静で合理的だったが、喜怒哀楽がほとんどなく、人生に意味を見出せなかった。</w:t>
      </w:r>
      <w:r>
        <w:rPr>
          <w:rFonts w:hint="eastAsia" w:ascii="Hiragino Kaku Gothic ProN W3" w:hAnsi="Hiragino Kaku Gothic ProN W3" w:eastAsia="Hiragino Kaku Gothic ProN W3"/>
          <w:sz w:val="16"/>
          <w:szCs w:val="16"/>
        </w:rPr>
        <w:t>無感情なことが災いして小中高といじめの対象になったが自身は何も感じなかった。</w:t>
      </w:r>
      <w:r>
        <w:rPr>
          <w:rFonts w:hint="eastAsia" w:ascii="Hiragino Kaku Gothic ProN W3" w:hAnsi="Hiragino Kaku Gothic ProN W3" w:eastAsia="Hiragino Kaku Gothic ProN W3" w:cs="Hiragino Kaku Gothic ProN W3"/>
          <w:sz w:val="16"/>
          <w:szCs w:val="16"/>
        </w:rPr>
        <w:t>感情の欠如により、最終的に自ら命を絶った。</w:t>
      </w:r>
    </w:p>
    <w:p w14:paraId="6B32C67A">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1DD74C5C">
      <w:pPr>
        <w:keepNext w:val="0"/>
        <w:keepLines w:val="0"/>
        <w:pageBreakBefore w:val="0"/>
        <w:widowControl/>
        <w:kinsoku/>
        <w:wordWrap/>
        <w:overflowPunct/>
        <w:topLinePunct w:val="0"/>
        <w:autoSpaceDE/>
        <w:autoSpaceDN/>
        <w:bidi w:val="0"/>
        <w:adjustRightInd/>
        <w:snapToGrid/>
        <w:spacing w:line="160" w:lineRule="exact"/>
        <w:textAlignment w:val="auto"/>
        <w:rPr>
          <w:rFonts w:hint="default" w:ascii="Hiragino Kaku Gothic ProN W3" w:hAnsi="Hiragino Kaku Gothic ProN W3" w:eastAsia="Hiragino Kaku Gothic ProN W3" w:cs="Hiragino Kaku Gothic ProN W3"/>
          <w:sz w:val="16"/>
          <w:szCs w:val="16"/>
          <w:lang w:val="en-US"/>
        </w:rPr>
      </w:pPr>
      <w:r>
        <w:rPr>
          <w:rFonts w:hint="eastAsia" w:ascii="Hiragino Kaku Gothic ProN W3" w:hAnsi="Hiragino Kaku Gothic ProN W3" w:eastAsia="Hiragino Kaku Gothic ProN W3" w:cs="Hiragino Kaku Gothic ProN W3"/>
          <w:sz w:val="16"/>
          <w:szCs w:val="16"/>
        </w:rPr>
        <w:t>**失敗例25：破壊衝動型**</w:t>
      </w:r>
      <w:r>
        <w:rPr>
          <w:rFonts w:hint="default" w:ascii="Hiragino Kaku Gothic ProN W3" w:hAnsi="Hiragino Kaku Gothic ProN W3" w:eastAsia="Hiragino Kaku Gothic ProN W3" w:cs="Hiragino Kaku Gothic ProN W3"/>
          <w:sz w:val="16"/>
          <w:szCs w:val="16"/>
          <w:lang w:val="en-US"/>
        </w:rPr>
        <w:t>WOK</w:t>
      </w:r>
    </w:p>
    <w:p w14:paraId="240F8A30">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lang w:eastAsia="ja-JP"/>
        </w:rPr>
      </w:pPr>
      <w:r>
        <w:rPr>
          <w:rFonts w:hint="eastAsia" w:ascii="Hiragino Kaku Gothic ProN W3" w:hAnsi="Hiragino Kaku Gothic ProN W3" w:eastAsia="Hiragino Kaku Gothic ProN W3" w:cs="Hiragino Kaku Gothic ProN W3"/>
          <w:sz w:val="16"/>
          <w:szCs w:val="16"/>
        </w:rPr>
        <w:t>創造性9、だが創造性が破壊に向かい、適応力3、社会性2の「破壊王」は芸術的才能を破壊行為に使い、社会に害をもたらした。テロ行為で多くの人を巻き込んで死んだ。</w:t>
      </w:r>
      <w:r>
        <w:rPr>
          <w:rFonts w:hint="eastAsia" w:ascii="Hiragino Kaku Gothic ProN W3" w:hAnsi="Hiragino Kaku Gothic ProN W3" w:eastAsia="Hiragino Kaku Gothic ProN W3"/>
          <w:sz w:val="16"/>
          <w:szCs w:val="16"/>
        </w:rPr>
        <w:t>死後も大勢の遺族に恨まれることとなった</w:t>
      </w:r>
      <w:r>
        <w:rPr>
          <w:rFonts w:hint="eastAsia" w:ascii="Hiragino Kaku Gothic ProN W3" w:hAnsi="Hiragino Kaku Gothic ProN W3" w:eastAsia="Hiragino Kaku Gothic ProN W3"/>
          <w:sz w:val="16"/>
          <w:szCs w:val="16"/>
          <w:lang w:eastAsia="ja-JP"/>
        </w:rPr>
        <w:t>。</w:t>
      </w:r>
    </w:p>
    <w:p w14:paraId="0899372D">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lang w:eastAsia="ja-JP"/>
        </w:rPr>
      </w:pPr>
    </w:p>
    <w:p w14:paraId="7DB5E392">
      <w:pPr>
        <w:keepNext w:val="0"/>
        <w:keepLines w:val="0"/>
        <w:pageBreakBefore w:val="0"/>
        <w:widowControl/>
        <w:kinsoku/>
        <w:wordWrap/>
        <w:overflowPunct/>
        <w:topLinePunct w:val="0"/>
        <w:autoSpaceDE/>
        <w:autoSpaceDN/>
        <w:bidi w:val="0"/>
        <w:adjustRightInd/>
        <w:snapToGrid/>
        <w:spacing w:line="160" w:lineRule="exact"/>
        <w:textAlignment w:val="auto"/>
        <w:rPr>
          <w:rFonts w:hint="default" w:ascii="Hiragino Kaku Gothic ProN W3" w:hAnsi="Hiragino Kaku Gothic ProN W3" w:eastAsia="Hiragino Kaku Gothic ProN W3" w:cs="Hiragino Kaku Gothic ProN W3"/>
          <w:sz w:val="16"/>
          <w:szCs w:val="16"/>
          <w:lang w:val="en-US"/>
        </w:rPr>
      </w:pPr>
      <w:r>
        <w:rPr>
          <w:rFonts w:hint="eastAsia" w:ascii="Hiragino Kaku Gothic ProN W3" w:hAnsi="Hiragino Kaku Gothic ProN W3" w:eastAsia="Hiragino Kaku Gothic ProN W3" w:cs="Hiragino Kaku Gothic ProN W3"/>
          <w:sz w:val="16"/>
          <w:szCs w:val="16"/>
        </w:rPr>
        <w:t>**失敗例25</w:t>
      </w:r>
      <w:r>
        <w:rPr>
          <w:rFonts w:hint="default" w:ascii="Hiragino Kaku Gothic ProN W3" w:hAnsi="Hiragino Kaku Gothic ProN W3" w:eastAsia="Hiragino Kaku Gothic ProN W3" w:cs="Hiragino Kaku Gothic ProN W3"/>
          <w:sz w:val="16"/>
          <w:szCs w:val="16"/>
          <w:lang w:val="en-US"/>
        </w:rPr>
        <w:t>a</w:t>
      </w:r>
      <w:r>
        <w:rPr>
          <w:rFonts w:hint="eastAsia" w:ascii="Hiragino Kaku Gothic ProN W3" w:hAnsi="Hiragino Kaku Gothic ProN W3" w:eastAsia="Hiragino Kaku Gothic ProN W3" w:cs="Hiragino Kaku Gothic ProN W3"/>
          <w:sz w:val="16"/>
          <w:szCs w:val="16"/>
        </w:rPr>
        <w:t>：</w:t>
      </w:r>
      <w:r>
        <w:rPr>
          <w:rFonts w:hint="eastAsia" w:ascii="Hiragino Kaku Gothic ProN W3" w:hAnsi="Hiragino Kaku Gothic ProN W3" w:eastAsia="Hiragino Kaku Gothic ProN W3" w:cs="Hiragino Kaku Gothic ProN W3"/>
          <w:sz w:val="16"/>
          <w:szCs w:val="16"/>
          <w:lang w:eastAsia="ja-JP"/>
        </w:rPr>
        <w:t>創造性特化</w:t>
      </w:r>
      <w:r>
        <w:rPr>
          <w:rFonts w:hint="eastAsia" w:ascii="Hiragino Kaku Gothic ProN W3" w:hAnsi="Hiragino Kaku Gothic ProN W3" w:eastAsia="Hiragino Kaku Gothic ProN W3" w:cs="Hiragino Kaku Gothic ProN W3"/>
          <w:sz w:val="16"/>
          <w:szCs w:val="16"/>
        </w:rPr>
        <w:t>型**</w:t>
      </w:r>
      <w:r>
        <w:rPr>
          <w:rFonts w:hint="default" w:ascii="Hiragino Kaku Gothic ProN W3" w:hAnsi="Hiragino Kaku Gothic ProN W3" w:eastAsia="Hiragino Kaku Gothic ProN W3" w:cs="Hiragino Kaku Gothic ProN W3"/>
          <w:sz w:val="16"/>
          <w:szCs w:val="16"/>
          <w:lang w:val="en-US"/>
        </w:rPr>
        <w:t>WPOK</w:t>
      </w:r>
    </w:p>
    <w:p w14:paraId="505A643A">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lang w:eastAsia="ja-JP"/>
        </w:rPr>
      </w:pPr>
      <w:r>
        <w:rPr>
          <w:rFonts w:hint="eastAsia" w:ascii="Hiragino Kaku Gothic ProN W3" w:hAnsi="Hiragino Kaku Gothic ProN W3" w:eastAsia="Hiragino Kaku Gothic ProN W3" w:cs="Hiragino Kaku Gothic ProN W3"/>
          <w:sz w:val="16"/>
          <w:szCs w:val="16"/>
        </w:rPr>
        <w:t>創造性9、</w:t>
      </w:r>
      <w:r>
        <w:rPr>
          <w:rFonts w:hint="eastAsia" w:ascii="Hiragino Kaku Gothic ProN W3" w:hAnsi="Hiragino Kaku Gothic ProN W3" w:eastAsia="Hiragino Kaku Gothic ProN W3" w:cs="Hiragino Kaku Gothic ProN W3"/>
          <w:sz w:val="16"/>
          <w:szCs w:val="16"/>
          <w:lang w:eastAsia="ja-JP"/>
        </w:rPr>
        <w:t>社会性８、他全て５の「テロ博士」は社会的に有益な発明をしたが、その発明がテロ目的で使われる結果になってしまう。数年後は</w:t>
      </w:r>
      <w:r>
        <w:rPr>
          <w:rFonts w:hint="eastAsia" w:ascii="Hiragino Kaku Gothic ProN W3" w:hAnsi="Hiragino Kaku Gothic ProN W3" w:eastAsia="Hiragino Kaku Gothic ProN W3" w:cs="Hiragino Kaku Gothic ProN W3"/>
          <w:sz w:val="16"/>
          <w:szCs w:val="16"/>
          <w:lang w:val="en-US" w:eastAsia="ja-JP"/>
        </w:rPr>
        <w:t>発明した技術を応用した武器を利用した戦争が始まり、罪悪感から自殺した。</w:t>
      </w:r>
      <w:r>
        <w:rPr>
          <w:rFonts w:hint="eastAsia" w:ascii="Hiragino Kaku Gothic ProN W3" w:hAnsi="Hiragino Kaku Gothic ProN W3" w:eastAsia="Hiragino Kaku Gothic ProN W3"/>
          <w:sz w:val="16"/>
          <w:szCs w:val="16"/>
        </w:rPr>
        <w:t>死後も大勢の遺族に恨まれることとなった</w:t>
      </w:r>
      <w:r>
        <w:rPr>
          <w:rFonts w:hint="eastAsia" w:ascii="Hiragino Kaku Gothic ProN W3" w:hAnsi="Hiragino Kaku Gothic ProN W3" w:eastAsia="Hiragino Kaku Gothic ProN W3"/>
          <w:sz w:val="16"/>
          <w:szCs w:val="16"/>
          <w:lang w:eastAsia="ja-JP"/>
        </w:rPr>
        <w:t>。</w:t>
      </w:r>
    </w:p>
    <w:p w14:paraId="3E52BD38">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246F25A5">
      <w:pPr>
        <w:keepNext w:val="0"/>
        <w:keepLines w:val="0"/>
        <w:pageBreakBefore w:val="0"/>
        <w:widowControl/>
        <w:kinsoku/>
        <w:wordWrap/>
        <w:overflowPunct/>
        <w:topLinePunct w:val="0"/>
        <w:autoSpaceDE/>
        <w:autoSpaceDN/>
        <w:bidi w:val="0"/>
        <w:adjustRightInd/>
        <w:snapToGrid/>
        <w:spacing w:line="160" w:lineRule="exact"/>
        <w:textAlignment w:val="auto"/>
        <w:rPr>
          <w:rFonts w:hint="default" w:ascii="Hiragino Kaku Gothic ProN W3" w:hAnsi="Hiragino Kaku Gothic ProN W3" w:eastAsia="Hiragino Kaku Gothic ProN W3" w:cs="Hiragino Kaku Gothic ProN W3"/>
          <w:sz w:val="16"/>
          <w:szCs w:val="16"/>
          <w:lang w:val="en-US"/>
        </w:rPr>
      </w:pPr>
      <w:r>
        <w:rPr>
          <w:rFonts w:hint="eastAsia" w:ascii="Hiragino Kaku Gothic ProN W3" w:hAnsi="Hiragino Kaku Gothic ProN W3" w:eastAsia="Hiragino Kaku Gothic ProN W3" w:cs="Hiragino Kaku Gothic ProN W3"/>
          <w:sz w:val="16"/>
          <w:szCs w:val="16"/>
        </w:rPr>
        <w:t>**失敗例26：過保護型**</w:t>
      </w:r>
      <w:r>
        <w:rPr>
          <w:rFonts w:hint="default" w:ascii="Hiragino Kaku Gothic ProN W3" w:hAnsi="Hiragino Kaku Gothic ProN W3" w:eastAsia="Hiragino Kaku Gothic ProN W3" w:cs="Hiragino Kaku Gothic ProN W3"/>
          <w:sz w:val="16"/>
          <w:szCs w:val="16"/>
          <w:lang w:val="en-US"/>
        </w:rPr>
        <w:t>OK</w:t>
      </w:r>
    </w:p>
    <w:p w14:paraId="79F24DCF">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共感性10、社会性8、忍耐力8、適応力3の「お母さん太郎」は周囲を過度に心配し、干渉しすぎた。善意の押し付けで皆を息苦しくさせ、最後は「ありがた迷惑な人」として疎まれた。</w:t>
      </w:r>
    </w:p>
    <w:p w14:paraId="19C76DF8">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27CCDFC7">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lang w:val="en-US" w:eastAsia="ja-JP"/>
        </w:rPr>
      </w:pPr>
      <w:r>
        <w:rPr>
          <w:rFonts w:hint="eastAsia" w:ascii="Hiragino Kaku Gothic ProN W3" w:hAnsi="Hiragino Kaku Gothic ProN W3" w:eastAsia="Hiragino Kaku Gothic ProN W3"/>
          <w:sz w:val="16"/>
          <w:szCs w:val="16"/>
        </w:rPr>
        <w:t>**失敗例27：現実逃避型**</w:t>
      </w:r>
      <w:r>
        <w:rPr>
          <w:rFonts w:hint="eastAsia" w:ascii="Hiragino Kaku Gothic ProN W3" w:hAnsi="Hiragino Kaku Gothic ProN W3" w:eastAsia="Hiragino Kaku Gothic ProN W3"/>
          <w:sz w:val="16"/>
          <w:szCs w:val="16"/>
          <w:lang w:val="en-US" w:eastAsia="ja-JP"/>
        </w:rPr>
        <w:t>WOK</w:t>
      </w:r>
    </w:p>
    <w:p w14:paraId="40D00D30">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創造性10、ユーモア9、探究心8、適応力1の「空想家」は素晴らしい想像力を持っていたが、現実と向き合えなかった。借金や社会的義務から逃げ続け、いつしか自慢の想像力も使う機会を失いホームレスになって凍死した。</w:t>
      </w:r>
    </w:p>
    <w:p w14:paraId="5C511507">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50DDE9E7">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lang w:val="en-US" w:eastAsia="ja-JP"/>
        </w:rPr>
      </w:pPr>
      <w:r>
        <w:rPr>
          <w:rFonts w:hint="eastAsia" w:ascii="Hiragino Kaku Gothic ProN W3" w:hAnsi="Hiragino Kaku Gothic ProN W3" w:eastAsia="Hiragino Kaku Gothic ProN W3" w:cs="Hiragino Kaku Gothic ProN W3"/>
          <w:sz w:val="16"/>
          <w:szCs w:val="16"/>
        </w:rPr>
        <w:t>**失敗例28：権威主義型**</w:t>
      </w:r>
      <w:r>
        <w:rPr>
          <w:rFonts w:hint="eastAsia" w:ascii="Hiragino Kaku Gothic ProN W3" w:hAnsi="Hiragino Kaku Gothic ProN W3" w:eastAsia="Hiragino Kaku Gothic ProN W3" w:cs="Hiragino Kaku Gothic ProN W3"/>
          <w:sz w:val="16"/>
          <w:szCs w:val="16"/>
          <w:lang w:val="en-US" w:eastAsia="ja-JP"/>
        </w:rPr>
        <w:t>WOK</w:t>
      </w:r>
    </w:p>
    <w:p w14:paraId="579B93AE">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cs="Hiragino Kaku Gothic ProN W3"/>
          <w:sz w:val="16"/>
          <w:szCs w:val="16"/>
        </w:rPr>
        <w:t>理性8、社会性7、忍耐力9、共感性2の「支配者」は組織では成功したが、部下を道具としか見ず、家族にも威圧的だった。</w:t>
      </w:r>
      <w:r>
        <w:rPr>
          <w:rFonts w:hint="eastAsia" w:ascii="Hiragino Kaku Gothic ProN W3" w:hAnsi="Hiragino Kaku Gothic ProN W3" w:eastAsia="Hiragino Kaku Gothic ProN W3"/>
          <w:sz w:val="16"/>
          <w:szCs w:val="16"/>
        </w:rPr>
        <w:t>孤立した老後、部下が殺害しようとしたが既に心筋梗塞で死んでいた。</w:t>
      </w:r>
    </w:p>
    <w:p w14:paraId="696C61E9">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13AB6EA6">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lang w:val="en-US" w:eastAsia="ja-JP"/>
        </w:rPr>
      </w:pPr>
      <w:r>
        <w:rPr>
          <w:rFonts w:hint="eastAsia" w:ascii="Hiragino Kaku Gothic ProN W3" w:hAnsi="Hiragino Kaku Gothic ProN W3" w:eastAsia="Hiragino Kaku Gothic ProN W3" w:cs="Hiragino Kaku Gothic ProN W3"/>
          <w:sz w:val="16"/>
          <w:szCs w:val="16"/>
        </w:rPr>
        <w:t>**失敗例29：自己犠牲型**</w:t>
      </w:r>
      <w:r>
        <w:rPr>
          <w:rFonts w:hint="eastAsia" w:ascii="Hiragino Kaku Gothic ProN W3" w:hAnsi="Hiragino Kaku Gothic ProN W3" w:eastAsia="Hiragino Kaku Gothic ProN W3" w:cs="Hiragino Kaku Gothic ProN W3"/>
          <w:sz w:val="16"/>
          <w:szCs w:val="16"/>
          <w:lang w:val="en-US" w:eastAsia="ja-JP"/>
        </w:rPr>
        <w:t>WOK</w:t>
      </w:r>
    </w:p>
    <w:p w14:paraId="68EB551E">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共感性10、忍耐力10、社会性8、他全て2の「献身花子」は他人のために自分を犠牲にし続けた。過労とストレスで体を壊し、</w:t>
      </w:r>
      <w:r>
        <w:rPr>
          <w:rFonts w:hint="eastAsia" w:ascii="Hiragino Kaku Gothic ProN W3" w:hAnsi="Hiragino Kaku Gothic ProN W3" w:eastAsia="Hiragino Kaku Gothic ProN W3"/>
          <w:sz w:val="16"/>
          <w:szCs w:val="16"/>
        </w:rPr>
        <w:t>皮肉なことに彼女が助けた人々は皆もう献身花子のことを覚えていなかった、</w:t>
      </w:r>
      <w:r>
        <w:rPr>
          <w:rFonts w:hint="eastAsia" w:ascii="Hiragino Kaku Gothic ProN W3" w:hAnsi="Hiragino Kaku Gothic ProN W3" w:eastAsia="Hiragino Kaku Gothic ProN W3" w:cs="Hiragino Kaku Gothic ProN W3"/>
          <w:sz w:val="16"/>
          <w:szCs w:val="16"/>
        </w:rPr>
        <w:t>最期は一人だった。</w:t>
      </w:r>
    </w:p>
    <w:p w14:paraId="33F97679">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14887B36">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**失敗例30：完璧主義＋神経質型**</w:t>
      </w:r>
    </w:p>
    <w:p w14:paraId="192063F1">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理性9、忍耐力8、探究心8、共感性3、適応力2の「神経質太郎」は能力は高かったが、細かいことが気になりすぎて行動できなかった。強迫性障害を患い、外出もできなくなって餓死した。</w:t>
      </w:r>
    </w:p>
    <w:p w14:paraId="3FD44C3E">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1F33D247">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 転 - 絶望からの気づき</w:t>
      </w:r>
    </w:p>
    <w:p w14:paraId="117A613F">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7408006F">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博士は椅子に深く沈み込んだ。30の失敗例を前に、完璧な人間など存在しないのではないかという絶望感に襲われていた。しかし、ふと過去のデータを見返していた時、あることに気づいた。</w:t>
      </w:r>
    </w:p>
    <w:p w14:paraId="4E6C2706">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5E5C5306">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失敗した全ての人間に共通していたのは、極端さだった。何かの特性が突出しているか、逆に極端に低いか。あるいは、複数の特性は高くても、バランスが取れていなかった。</w:t>
      </w:r>
    </w:p>
    <w:p w14:paraId="76CCBE21">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3DD4D007">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「完璧な人間を作ろうとするあまり、人間らしさを失わせていたのか」</w:t>
      </w:r>
    </w:p>
    <w:p w14:paraId="1FA51C95">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2E2C5766">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博士は新しいアプローチを思いついた。完璧でない人間、むしろ適度な欠点を持った人間こそが、本当の意味で完璧なのかもしれない。</w:t>
      </w:r>
    </w:p>
    <w:p w14:paraId="711B8BA0">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03A0C7CE">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 結 - 真の完璧さ</w:t>
      </w:r>
    </w:p>
    <w:p w14:paraId="67695474">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6C0576BF">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最後の試行で、博士は今までとは全く違うアプローチを取った。高い数値と低い数値を組み合わせ、あえて不完全さを残すことにしたのだ。</w:t>
      </w:r>
    </w:p>
    <w:p w14:paraId="01157056">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1DCE70C1">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理性7、社会性6、共感性8、創造性5、忍耐力7、探究心6、適応力5、ユーモア4。</w:t>
      </w:r>
    </w:p>
    <w:p w14:paraId="6BBEABB5">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469432B7">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「中村人生」が生まれた。</w:t>
      </w:r>
    </w:p>
    <w:p w14:paraId="4F7A2495">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4D1BBC71">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彼は特別に優秀でもなく、特別に人気者でもなかった。時々論理的でない判断をし、時々人付き合いがうまくいかず、時々他人を理解できないこともあった。創造性はそこそこで、忍耐力もほどほど。新しいことへの興味も平均的で、変化への対応も完璧ではなく、ユーモアセンスも並程度だった。</w:t>
      </w:r>
    </w:p>
    <w:p w14:paraId="665C1F16">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43925238">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しかし、中村人生は生きていた。本当に生きていた。</w:t>
      </w:r>
    </w:p>
    <w:p w14:paraId="47190C60">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58D70FA3">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彼は人の痛みがわかり、困難に立ち向かう強さを持ち、適度な好奇心で世界を見つめていた。完璧でない自分を受け入れ、完璧でない他者とつながりを築いた。失敗し、傷つき、時には誰かを傷つけもしたが、そのたびに学び、成長し、謝罪し、許しあった。</w:t>
      </w:r>
    </w:p>
    <w:p w14:paraId="7B2285F9">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58306664">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中村人生は平凡な会社員として働き、普通の女性と結婚し、二人の子供を育てた。仕事で大きな成功を収めることはなかったが、地道に努力を重ね、後輩たちに慕われた。完璧な夫でも父親でもなかったが、家族を深く愛し、愛された。地域の小さなボランティア活動に参加し、名前も知らない人々の生活を少しだけ豊かにした。</w:t>
      </w:r>
    </w:p>
    <w:p w14:paraId="24A40711">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63AB88A4">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70歳で病気になったとき、多くの人が彼を見舞った。かつての同僚、近所の人々、息子の友人、娘の家族。彼らは中村人生の完璧でない人生を愛していた。最期は愛する家族に囲まれ、「ありがとう、幸せだった」という言葉を残して静かに息を引き取った。</w:t>
      </w:r>
    </w:p>
    <w:p w14:paraId="59BABBFE">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213870C9">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博士は画面を見つめながら涙を流していた。システムは中村人生の人生を「満足度94%」と評価していた。今まで作った中で最高の数値だった。</w:t>
      </w:r>
    </w:p>
    <w:p w14:paraId="0DE80CCB">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5AB6B590">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「完璧な人間とは、完璧でない人間のことだったのか」</w:t>
      </w:r>
    </w:p>
    <w:p w14:paraId="0B07D7AD">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2DF04B82">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博士は理解した。不完全さこそが人間らしさであり、その不完全さゆえに他者とのつながりが生まれ、成長があり、許しがあり、愛があるのだと。完璧を目指す過程にこそ、真の人間の美しさがあるのだと。</w:t>
      </w:r>
    </w:p>
    <w:p w14:paraId="4A69A582">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37531E74">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30の失敗例は、実は失敗ではなかった。それらは人間の可能性の極端な表現であり、それぞれに一片の真理があった。しかし、極端は破滅を招く。バランスこそが、不完全なバランスこそが、人生を豊かにするのだ。</w:t>
      </w:r>
    </w:p>
    <w:p w14:paraId="621B7404">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443C81BD">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博士は静かにシステムの電源を切った。完璧な人間を作る実験は終わった。しかし、真の発見はこれから始まる。不完全な自分自身と、不完全な他者たちとの、完璧でない人生を歩んでいくのだ。</w:t>
      </w:r>
    </w:p>
    <w:p w14:paraId="30D044BC">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3A8FAF0D">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r>
        <w:rPr>
          <w:rFonts w:hint="eastAsia" w:ascii="Hiragino Kaku Gothic ProN W3" w:hAnsi="Hiragino Kaku Gothic ProN W3" w:eastAsia="Hiragino Kaku Gothic ProN W3" w:cs="Hiragino Kaku Gothic ProN W3"/>
          <w:sz w:val="16"/>
          <w:szCs w:val="16"/>
        </w:rPr>
        <w:t>外の窓から朝日が差し込み、新しい一日が始まろうとしていた。博士は立ち上がり、不完璧な自分の人生を歩き始めた。</w:t>
      </w:r>
    </w:p>
    <w:p w14:paraId="1C24C1B5">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cs="Hiragino Kaku Gothic ProN W3"/>
          <w:sz w:val="16"/>
          <w:szCs w:val="16"/>
        </w:rPr>
      </w:pPr>
    </w:p>
    <w:p w14:paraId="107D565D">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上記の人生のレポートを書け。ただし、フォーマットは以下の通りにすること</w:t>
      </w:r>
    </w:p>
    <w:p w14:paraId="4328BB2C">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36E84BF4">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レポートタイトル：［具体的な人物名］の人間特性計算レポート</w:t>
      </w:r>
    </w:p>
    <w:p w14:paraId="586E56F9">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14EFA4FD">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0D634B70">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 xml:space="preserve"> * 特性構成： 選択した特性とその値(高中低)を表示。</w:t>
      </w:r>
    </w:p>
    <w:p w14:paraId="7EAEE78A">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 xml:space="preserve"> * シミュレーション日時： レポートを生成した日付と時刻。</w:t>
      </w:r>
    </w:p>
    <w:p w14:paraId="0781B33D">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7C024638">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このセクションでは、人生の重要な節目や特徴を簡潔にまとめ、ユーザーが全体像をすぐに把握できるようにします。</w:t>
      </w:r>
    </w:p>
    <w:p w14:paraId="195374AA">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 xml:space="preserve"> * 人生のテーマ： その特性の組み合わせがもたらす人生の核心的なテーマやキーワード（例：「変化と適応の旅」、「献身と探求の人生」など）。</w:t>
      </w:r>
    </w:p>
    <w:p w14:paraId="337CE221">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 xml:space="preserve"> * 最大の成功： 人生で最も大きな成果や達成したこと。</w:t>
      </w:r>
    </w:p>
    <w:p w14:paraId="77811E3F">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 xml:space="preserve"> * 最大の困難： 乗り越える必要があった最も困難な挑戦や試練。</w:t>
      </w:r>
    </w:p>
    <w:p w14:paraId="3A31DAC1">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74648525">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人生をいくつかの年代に区切り、物語形式で詳細なシミュレーション結果を記述します。</w:t>
      </w:r>
    </w:p>
    <w:p w14:paraId="229CA572">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 xml:space="preserve"> * 幼少期・青年期（0～20歳）：</w:t>
      </w:r>
    </w:p>
    <w:p w14:paraId="47B509C3">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 xml:space="preserve">   * 特性の発露： どの特性がどのように現れ、どのような学びや人間関係を形成したか。</w:t>
      </w:r>
    </w:p>
    <w:p w14:paraId="22E3F2EE">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 xml:space="preserve">   * 葛藤と成長： 特性ゆえに経験した喜びや悩み。</w:t>
      </w:r>
    </w:p>
    <w:p w14:paraId="1BF7574F">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 xml:space="preserve"> * 壮年期・キャリア形成期（21～60歳）：</w:t>
      </w:r>
    </w:p>
    <w:p w14:paraId="60D7D594">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 xml:space="preserve">   * 社会での活躍： 選択した特性がどのように仕事や社会生活に影響を与えたか。成功の要因や失敗から学んだこと。</w:t>
      </w:r>
    </w:p>
    <w:p w14:paraId="4E6D433C">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 xml:space="preserve">   * 人間関係： どのような友人、家族、パートナーと出会い、関係を築いたか。</w:t>
      </w:r>
    </w:p>
    <w:p w14:paraId="34CFBB18">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 xml:space="preserve">   * 転機： 人生における重要な決断や方向転換。</w:t>
      </w:r>
    </w:p>
    <w:p w14:paraId="09610AF3">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 xml:space="preserve"> * 晩年・終章（61歳～）：</w:t>
      </w:r>
    </w:p>
    <w:p w14:paraId="3583FBC9">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 xml:space="preserve">   * 穏やかな日々： どのように引退し、どのような生活を送ったか。</w:t>
      </w:r>
    </w:p>
    <w:p w14:paraId="27E94F60">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 xml:space="preserve">   * 人生の集大成： これまでの人生を振り返り、何を感じ、何を後世に残したか。</w:t>
      </w:r>
    </w:p>
    <w:p w14:paraId="00FC31FE">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292873C6">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このセクションでは、その特性構成の人間がどのように最期を迎えるかを描きます。</w:t>
      </w:r>
    </w:p>
    <w:p w14:paraId="521C3DC2">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 xml:space="preserve"> * 最期の瞬間： どのような場所で、どのような思いを抱いて人生を終えたか。</w:t>
      </w:r>
    </w:p>
    <w:p w14:paraId="660E27AB">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 xml:space="preserve"> * 後世への影響： その人生が周囲の人々や社会にどのような影響を残したか。</w:t>
      </w:r>
    </w:p>
    <w:p w14:paraId="2492C9A1">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67F49E95">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6.最終評価</w:t>
      </w:r>
    </w:p>
    <w:p w14:paraId="315E87E6">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0-100%で人生の満足度を決めること</w:t>
      </w:r>
    </w:p>
    <w:p w14:paraId="2E5559C5">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5B8588DA">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lang w:eastAsia="ja-JP"/>
        </w:rPr>
      </w:pPr>
      <w:r>
        <w:rPr>
          <w:rFonts w:hint="eastAsia" w:ascii="Hiragino Kaku Gothic ProN W3" w:hAnsi="Hiragino Kaku Gothic ProN W3" w:eastAsia="Hiragino Kaku Gothic ProN W3"/>
          <w:sz w:val="16"/>
          <w:szCs w:val="16"/>
        </w:rPr>
        <w:t>ポイント</w:t>
      </w:r>
      <w:r>
        <w:rPr>
          <w:rFonts w:hint="eastAsia" w:ascii="Hiragino Kaku Gothic ProN W3" w:hAnsi="Hiragino Kaku Gothic ProN W3" w:eastAsia="Hiragino Kaku Gothic ProN W3"/>
          <w:sz w:val="16"/>
          <w:szCs w:val="16"/>
          <w:lang w:eastAsia="ja-JP"/>
        </w:rPr>
        <w:t>←重要</w:t>
      </w:r>
    </w:p>
    <w:p w14:paraId="46EC3642">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語り口調で： ストーリー部分は物語風に、分析部分は客観的な口調で書くこと</w:t>
      </w:r>
    </w:p>
    <w:p w14:paraId="5EFBFCBE">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lang w:eastAsia="ja-JP"/>
        </w:rPr>
      </w:pPr>
      <w:r>
        <w:rPr>
          <w:rFonts w:hint="eastAsia" w:ascii="Hiragino Kaku Gothic ProN W3" w:hAnsi="Hiragino Kaku Gothic ProN W3" w:eastAsia="Hiragino Kaku Gothic ProN W3"/>
          <w:sz w:val="16"/>
          <w:szCs w:val="16"/>
          <w:lang w:eastAsia="ja-JP"/>
        </w:rPr>
        <w:t>あんま幸福にしないで。。。</w:t>
      </w:r>
    </w:p>
    <w:p w14:paraId="29C21A54">
      <w:pPr>
        <w:keepNext w:val="0"/>
        <w:keepLines w:val="0"/>
        <w:pageBreakBefore w:val="0"/>
        <w:widowControl/>
        <w:kinsoku/>
        <w:wordWrap/>
        <w:overflowPunct/>
        <w:topLinePunct w:val="0"/>
        <w:autoSpaceDE/>
        <w:autoSpaceDN/>
        <w:bidi w:val="0"/>
        <w:adjustRightInd/>
        <w:snapToGrid/>
        <w:spacing w:line="160" w:lineRule="exact"/>
        <w:textAlignment w:val="auto"/>
        <w:rPr>
          <w:rFonts w:hint="default" w:ascii="Hiragino Kaku Gothic ProN W3" w:hAnsi="Hiragino Kaku Gothic ProN W3" w:eastAsia="Hiragino Kaku Gothic ProN W3"/>
          <w:sz w:val="16"/>
          <w:szCs w:val="16"/>
          <w:lang w:val="en-US" w:eastAsia="ja-JP"/>
        </w:rPr>
      </w:pPr>
      <w:r>
        <w:rPr>
          <w:rFonts w:hint="eastAsia" w:ascii="Hiragino Kaku Gothic ProN W3" w:hAnsi="Hiragino Kaku Gothic ProN W3" w:eastAsia="Hiragino Kaku Gothic ProN W3"/>
          <w:sz w:val="16"/>
          <w:szCs w:val="16"/>
          <w:lang w:val="en-US" w:eastAsia="ja-JP"/>
        </w:rPr>
        <w:t>入れれるなら社会の闇取り入れて、、いじめとか、、ブラック企業とか、、過労死とか、、家庭環境とか、、、ストレスが原因の病気発症とか</w:t>
      </w:r>
    </w:p>
    <w:p w14:paraId="0BF6BE5B">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1C371B9D">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56E5FE06">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068A6E54">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0665A6A2">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74BB9410">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131FBD79">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744944B1">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0C8DFCA9">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74C5F4A4">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3979AA4A">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467F5468">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3B6D0D6D">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4F23C257">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02D73E42">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3FF61D86">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01FBCC47">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5E73017B">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427DEF2E">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196418B4">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63ACF09A">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0D118EFC">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6D18B809">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0B3B7BA1">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45801695">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66D90ED0">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4714C3D9">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53C7B051">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1ADF2B7C">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3D28E94A">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5A98D98E">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0337785B">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507F9B7D">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590D0C1F">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39A4E3A0">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583869E6">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0DF4B370">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49847763">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129A561D">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7F78D48C">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637A7B2E">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747A46F3">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62E89C52">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3B7E2D03">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386FE1A4">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7CA8477C">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2B664425">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3D682FCA">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55EC3CB7">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537430E0">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22A62040">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0200EDAA">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6BEEF3D1">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65F9AA96">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5A80F6CF">
      <w:pPr>
        <w:keepNext w:val="0"/>
        <w:keepLines w:val="0"/>
        <w:pageBreakBefore w:val="0"/>
        <w:widowControl/>
        <w:kinsoku/>
        <w:wordWrap/>
        <w:overflowPunct/>
        <w:topLinePunct w:val="0"/>
        <w:autoSpaceDE/>
        <w:autoSpaceDN/>
        <w:bidi w:val="0"/>
        <w:adjustRightInd/>
        <w:snapToGrid/>
        <w:spacing w:line="160" w:lineRule="exact"/>
        <w:textAlignment w:val="auto"/>
        <w:rPr>
          <w:rFonts w:hint="eastAsia" w:ascii="Hiragino Kaku Gothic ProN W3" w:hAnsi="Hiragino Kaku Gothic ProN W3" w:eastAsia="Hiragino Kaku Gothic ProN W3"/>
          <w:sz w:val="16"/>
          <w:szCs w:val="16"/>
        </w:rPr>
      </w:pPr>
    </w:p>
    <w:p w14:paraId="53970804">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レポートタイトル：佐藤優太の人間特性計算レポート</w:t>
      </w:r>
    </w:p>
    <w:p w14:paraId="00E77757">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063327E6">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325C7EC2">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p>
    <w:p w14:paraId="16D31857">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共感性：10（高）</w:t>
      </w:r>
    </w:p>
    <w:p w14:paraId="5B7EA500">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社会性：10（高）</w:t>
      </w:r>
    </w:p>
    <w:p w14:paraId="67AEF2D5">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創造性：7（高）</w:t>
      </w:r>
    </w:p>
    <w:p w14:paraId="4A41A1DE">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033904D6">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p>
    <w:p w14:paraId="229E673A">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17:04 JST</w:t>
      </w:r>
    </w:p>
    <w:p w14:paraId="41A729C6">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p>
    <w:p w14:paraId="0A463D0A">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0543E950">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共感の光と影、そして安らぎなき探求の人生</w:t>
      </w:r>
    </w:p>
    <w:p w14:paraId="4E51A1BE">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p>
    <w:p w14:paraId="36B0ACAD">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誰からも深く愛され、他者の心を繋ぐ存在となったこと</w:t>
      </w:r>
    </w:p>
    <w:p w14:paraId="064F21F5">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p>
    <w:p w14:paraId="0128C862">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他者の苦痛を一身に背負い、自己の心の安寧を見失ったこと</w:t>
      </w:r>
    </w:p>
    <w:p w14:paraId="35823223">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p>
    <w:p w14:paraId="71CBEC8E">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36E4E6A6">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7F66CA29">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502EC467">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佐藤優太は幼い頃から、驚くほど周りの感情に敏感だった。友人が転んで泣けば、彼自身も涙ぐみ、その痛みをまるで自分のことのように感じた。彼の高い社会性は、周囲の人々を引きつけ、自然とグループの中心的な存在となった。彼は皆の気持ちを汲み取り、争いがあれば常に橋渡し役を担った。また、創造性の高さは、友達を慰めるために即興で物語を作ったり、皆が笑顔になれるようなユニークな遊びを考案したりする形で現れた。</w:t>
      </w:r>
    </w:p>
    <w:p w14:paraId="2C2FC6D2">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p>
    <w:p w14:paraId="5D7F62E0">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2A7E29F8">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多くの人から慕われ、愛される喜びを知る一方で、優太の心は常に休まることがなかった。誰かの悩みを聞くと、その重荷を自分のものとして感じてしまい、一人でいる時も他者の苦しみが頭から離れなかった。この時期、彼は「誰かの役に立つこと」が生きがいであると同時に、自己の感情を抑圧する習慣を身につけていった。</w:t>
      </w:r>
    </w:p>
    <w:p w14:paraId="78C1BE2A">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p>
    <w:p w14:paraId="4521B8E0">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135D9523">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33D00746">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優太は天性の共感力と社交性を活かし、人と深く関わる職業を選んだ。彼の類まれな人間性は、多くの顧客や同僚から信頼を集め、彼は大きな成功を収めた。しかし、職場で接する人々の悩みを持ち帰り、夜な夜なその苦悩を追体験する日々が続いた。彼は知らず知らずのうちに、世界中の不幸や不満を自分の心に溜め込んでいった。</w:t>
      </w:r>
    </w:p>
    <w:p w14:paraId="09007FEB">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p>
    <w:p w14:paraId="3E6747CA">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3F6B8A83">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を慕う人々は多く、彼の周りには常に人が集まった。しかし、彼の内面の孤独を真に理解し、支えてくれる存在はいなかった。誰もが彼の「与える側」の顔しか見ておらず、彼自身が誰かに甘えることはできなかった。</w:t>
      </w:r>
    </w:p>
    <w:p w14:paraId="4BEBCFEC">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p>
    <w:p w14:paraId="7D02BE8E">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0B27CAA8">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30代半ば、優太の心はついに限界を迎えた。積み重なった他者の痛みが、もはや彼自身の形を歪めるほどになり、彼は深い絶望の淵に落ちた。医者からは重度のうつ病と診断されたが、誰にも本音を打ち明けることができず、心の奥底で孤独に苦しみ続けた。</w:t>
      </w:r>
    </w:p>
    <w:p w14:paraId="15463DDA">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p>
    <w:p w14:paraId="786CD397">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51AEBEFE">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このレポートのシミュレーションにおいて、佐藤優太の人生は30代で終止符が打たれたため、この章は存在しません。</w:t>
      </w:r>
    </w:p>
    <w:p w14:paraId="52225FB6">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p>
    <w:p w14:paraId="49EFD27A">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1B3E91E7">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4DDBD59C">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30代の終わり、彼は静かなアパートの一室で、自ら人生を閉じた。その瞬間、彼の心には、長年背負い続けた重荷から解放されることへの、かすかな安堵があったのかもしれない。誰かのために生きた人生の最期は、誰にも知られることのない、あまりにも静かで個人的な悲劇だった。</w:t>
      </w:r>
    </w:p>
    <w:p w14:paraId="54211246">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p>
    <w:p w14:paraId="7EB55524">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42A68968">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死は、多くの人々に衝撃を与えた。彼の死後、友人や知人は皆、口々に「なぜ気づいてあげられなかったのか」と後悔の念を語った。佐藤優太の人生は、愛と悲しみの両方を凝縮した物語として、彼の人生に関わった人々の心に深く刻み込まれた。</w:t>
      </w:r>
    </w:p>
    <w:p w14:paraId="0452FE2E">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p>
    <w:p w14:paraId="367D6C2D">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77AB62FD">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15%</w:t>
      </w:r>
    </w:p>
    <w:p w14:paraId="0EE6BD8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796B50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レポートタイトル：田中理子の人間特性計算レポート</w:t>
      </w:r>
    </w:p>
    <w:p w14:paraId="46463A9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79ACD6C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1625584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841B44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論理的思考：10（高）</w:t>
      </w:r>
    </w:p>
    <w:p w14:paraId="509C05B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BB1E66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探究心：10（高）</w:t>
      </w:r>
    </w:p>
    <w:p w14:paraId="4205C67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20C26C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社会性：3（低）</w:t>
      </w:r>
    </w:p>
    <w:p w14:paraId="20E0514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8DE139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共感性：2（低）</w:t>
      </w:r>
    </w:p>
    <w:p w14:paraId="11487AD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6B656D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43CC954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BE0BDC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17:09 JST</w:t>
      </w:r>
    </w:p>
    <w:p w14:paraId="6959119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425BE6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01D4EE8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孤高の探求と冷徹な真理の追求</w:t>
      </w:r>
    </w:p>
    <w:p w14:paraId="5F44FB1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9B9592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卓越した知性で科学分野に大きな貢献をしたこと</w:t>
      </w:r>
    </w:p>
    <w:p w14:paraId="6D7E0D8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F93158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他者との心の繋がりを築くことができず、深い孤独を抱えたこと</w:t>
      </w:r>
    </w:p>
    <w:p w14:paraId="6919EFE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50E6B2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1283FFD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53155E0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79461E5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田中理子は幼い頃から、感情よりも論理で物事を理解しようとする傾向が強かった。周囲の子供たちが遊びに夢中になる中、彼女は虫の生態を観察したり、複雑なパズルを解いたりすることに没頭した。学校の成績は常にトップだったが、友人関係は希薄だった。彼女は人の感情を「非合理的なもの」と捉え、共感する代わりに、その感情のパターンを分析しようと試みた。</w:t>
      </w:r>
    </w:p>
    <w:p w14:paraId="2F5C741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E856E3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138D526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にとって、友人たちのいざこざや悩みは理解できないものであり、どう対応すればいいかわからなかった。感情的な交流を求める友人たちから「冷たい」と避けられることもあった。しかし、その分、彼女は勉学や研究に没頭し、知の世界で自己の存在意義を見出していった。</w:t>
      </w:r>
    </w:p>
    <w:p w14:paraId="2A99D95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A77AD2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2F41163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231C0E2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理子は類まれな論理的思考力と探究心をもって研究の世界へ進んだ。彼女の非凡な洞察力と真理を追求する姿勢は、多くの研究成果を生み出し、若くしてその分野の第一人者となった。しかし、その卓越した能力とは裏腹に、共同研究者や学生たちとの人間関係は円滑とは言えなかった。彼女は合理性を最優先するため、感情的な配慮を欠き、時に厳しい言葉で相手を傷つけた。</w:t>
      </w:r>
    </w:p>
    <w:p w14:paraId="71A614F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EEF7E7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60AD6CF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理子には一時期、恋人がいた。しかし、彼女は相手の愛情表現や心の揺れ動きをデータとして分析し、論理的な結論を導き出そうとした。その行為は、相手に深い傷を与え、関係は長く続かなかった。その後、彼女は人間関係を「非効率的なもの」と断定し、研究室と自宅の往復という孤独な人生を送るようになった。</w:t>
      </w:r>
    </w:p>
    <w:p w14:paraId="7594727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DC09C8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6F381D1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人生の大きな転機は訪れなかった。彼女はただひたすらに、自分が信じる道を突き進み、研究という迷宮の中で、孤独な探求者として生き続けた。</w:t>
      </w:r>
    </w:p>
    <w:p w14:paraId="32A1565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F1D1E9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63700F0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穏やかな日々：</w:t>
      </w:r>
    </w:p>
    <w:p w14:paraId="396637F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研究者として引退した後も、理子は自宅の研究室で孤独な探求を続けた。外の世界との接触はほとんどなく、彼女にとっての安らぎとは、未解明な真理を追い求める時間そのものだった。</w:t>
      </w:r>
    </w:p>
    <w:p w14:paraId="1723368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295DBD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人生の集大成：</w:t>
      </w:r>
    </w:p>
    <w:p w14:paraId="1279D3A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の人生は、論文と研究ノート、そして未完成の数式で満たされていた。晩年、理子はふと、これまで得てきた知識や真理が、誰の心も満たすことはなかったという虚無感に襲われた。しかし、その感情すらも、彼女は「非合理的な副産物」として切り捨て、再び研究に没頭した。</w:t>
      </w:r>
    </w:p>
    <w:p w14:paraId="50E7F9F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8C6F15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0586F02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0003FC6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晩年のある日、理子は研究室の椅子に座ったまま静かに息を引き取った。発見されたのは数日後。机の上には未完成の数式と、彼女が生涯をかけて築き上げた膨大な研究資料だけが残されていた。</w:t>
      </w:r>
    </w:p>
    <w:p w14:paraId="2020142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01B447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3317DF9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の死後、その研究成果は科学界に大きな衝撃を与え、多くの学術分野で革新をもたらした。しかし、彼女の人生を知る者はほとんどおらず、彼女の偉業は、ただ「天才研究者・田中理子」という名前と共にもたらされた客観的な真実として語り継がれることとなった。</w:t>
      </w:r>
    </w:p>
    <w:p w14:paraId="0948312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3566FA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5CFF7A7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30%</w:t>
      </w:r>
    </w:p>
    <w:p w14:paraId="233ECF7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64EE64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23F2BC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9473D9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FD4C66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A765FA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2A5E9B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8BF4D2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89E157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レポートタイトル：山田創の人間特性計算レポート</w:t>
      </w:r>
    </w:p>
    <w:p w14:paraId="5BCE7E5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2FFADA8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2799CBB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43053F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創造性：10（高）</w:t>
      </w:r>
    </w:p>
    <w:p w14:paraId="6C4E880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0E4894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ユーモア：9（高）</w:t>
      </w:r>
    </w:p>
    <w:p w14:paraId="26C27EF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A07DBF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適応力：8（高）</w:t>
      </w:r>
    </w:p>
    <w:p w14:paraId="23E91EE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263687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現実感覚：2（低）</w:t>
      </w:r>
    </w:p>
    <w:p w14:paraId="13DE6CA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818864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1F7CEFE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D93CCC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17:10 JST</w:t>
      </w:r>
    </w:p>
    <w:p w14:paraId="49E4E84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539B06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3FE74E0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創造という名の情熱と破滅の物語</w:t>
      </w:r>
    </w:p>
    <w:p w14:paraId="139444E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2208CF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時代の流れを先取りした革新的な芸術作品を多数生み出したこと</w:t>
      </w:r>
    </w:p>
    <w:p w14:paraId="6993E2F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476B0D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現実的な生活基盤を築くことができず、常に貧困と闘ったこと</w:t>
      </w:r>
    </w:p>
    <w:p w14:paraId="4B18634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124192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646156A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733FCA7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55662F9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山田創は幼い頃から、既存の概念にとらわれない自由な発想力の持ち主だった。学校の授業には興味を示さなかったが、クレヨンと画用紙があれば何時間でも集中し、不思議な世界を表現した。彼の生み出す作品は、周囲の大人たちを驚かせる一方、奇抜な発想は理解されにくいこともあった。しかし、持ち前のユーモアと適応力で、周囲との摩擦を巧みにかわし、自分の世界を大切にしながら成長した。</w:t>
      </w:r>
    </w:p>
    <w:p w14:paraId="7FF22ED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32CD93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5ACB480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この頃、彼は現実のルールや常識にほとんど関心を払わなかった。お金の価値や時間管理の重要性を理解できず、約束の時間に遅れたり、お小遣いをすぐに使い果たしたりすることも多かった。彼の情熱は常に「創造」に向かっており、その他のことは二の次だった。</w:t>
      </w:r>
    </w:p>
    <w:p w14:paraId="10544EE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4A28D3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72962C5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4692BF5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創は若くして画家としての才能を開花させ、その斬新な作風は多くの批評家から絶賛された。彼の作品は、時代が求める新たな表現を常に示唆しており、一時は芸術界の寵児として脚光を浴びた。しかし、作品が売れても金銭管理ができず、収入はすぐに創作活動のための材料費や、気まぐれな借金の返済に消えていった。</w:t>
      </w:r>
    </w:p>
    <w:p w14:paraId="2568A49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D18F06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714D8D4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ユーモアと適応力は、多くの人々を魅了し、彼は常に気の合う仲間たちに囲まれていた。しかし、彼の現実離れした生活は、やがて周囲の人間にも迷惑をかけるようになった。彼の才能を信じ、支えようとする友人もいたが、繰り返される借金の申し出や約束の反故に、やがて離れていってしまった。</w:t>
      </w:r>
    </w:p>
    <w:p w14:paraId="01ADD4D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F4074C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2908CAC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生は、常に創造と貧困の繰り返しだった。借金が膨らみ、アトリエを追われそうになるたびに、彼は自らの才能を爆発させ、素晴らしい作品を生み出しては、一時的に窮地を脱した。しかし、根本的な問題は解決されず、この負のサイクルから抜け出すことはなかった。</w:t>
      </w:r>
    </w:p>
    <w:p w14:paraId="6E18E6A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495B1D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6570DEB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このレポートのシミュレーションにおいて、山田創の人生は晩年を迎えることなく終止符が打たれたため、この章は存在しません。</w:t>
      </w:r>
    </w:p>
    <w:p w14:paraId="5BD6F4B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D905AB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49349D5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48CD25D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絶え間ない借金の催促に追いつめられた彼は、最愛のアトリエで、自身が生み出した作品に囲まれて、火を放った。炎がアトリエを包む中、彼は静かに、そして満足したような表情でその場に留まり、作品と共に燃え尽きた。</w:t>
      </w:r>
    </w:p>
    <w:p w14:paraId="22B125B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1E2CEE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3066E16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死後、残された数少ない作品は、彼の激しい人生を物語るものとして、世界の名だたる賞を総なめした。彼の生き様は、「天才の狂気」として語り継がれ、多くの芸術家たちにインスピレーションを与え続けた。</w:t>
      </w:r>
    </w:p>
    <w:p w14:paraId="12A2D1B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15F8E1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2E1C534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20%</w:t>
      </w:r>
    </w:p>
    <w:p w14:paraId="6D954CD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46B267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BE0281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D737D1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9362F1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DAAECF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26C0DE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5CA4CE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EFED73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AB0DE5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75C90E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DA160A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A36AA4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13E1CF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レポートタイトル：林完璧の人間特性計算レポート</w:t>
      </w:r>
    </w:p>
    <w:p w14:paraId="2B9D6F4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19FD4F6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40118FE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CF132A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忍耐力：10（高）</w:t>
      </w:r>
    </w:p>
    <w:p w14:paraId="60F9F19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DBF354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探究心：10（高）</w:t>
      </w:r>
    </w:p>
    <w:p w14:paraId="2556222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93BFF1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理性：9（高）</w:t>
      </w:r>
    </w:p>
    <w:p w14:paraId="3B9BD0D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8EE0FC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妥協性：1（低）</w:t>
      </w:r>
    </w:p>
    <w:p w14:paraId="7EE097B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E81CAA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601635D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499AA7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17:15 JST</w:t>
      </w:r>
    </w:p>
    <w:p w14:paraId="6AF45CB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4CD2DF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6AA6EB2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終わりのない完璧の追求と、その代償</w:t>
      </w:r>
    </w:p>
    <w:p w14:paraId="37B2835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D5C02D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圧倒的な知識と技能を習得したこと</w:t>
      </w:r>
    </w:p>
    <w:p w14:paraId="0198615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4F3166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完璧を求めるあまり、現実世界で何も完成させられなかったこと</w:t>
      </w:r>
    </w:p>
    <w:p w14:paraId="17C9C11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35B278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024A5CD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20F089F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5D93811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林完璧は幼い頃から、人一倍強い忍耐力と探究心を持っていた。一度始めたことは、完璧な結果が出るまで決して諦めなかった。学校の課題は、先生が求める以上の完成度で提出し、誰よりも深く、広く学ぼうとした。彼の理性は、感情に流されることなく、常に論理的な正しさを追求することを可能にした。</w:t>
      </w:r>
    </w:p>
    <w:p w14:paraId="58BDB55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EBF5C3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1F36BCE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しかし、完璧主義ゆえに、彼は常に葛藤を抱えていた。些細なミスや不完全な部分が許せず、友人や家族の行動に対しても厳しい目を向けがちだった。周囲の「ほどほどでいい」という姿勢を理解できず、彼らは林完璧から次第に距離を置くようになった。彼は完璧を求めるあまり、一つの作品を完成させることができず、常に「まだ足りない」という思いに駆られていた。</w:t>
      </w:r>
    </w:p>
    <w:p w14:paraId="2F21AFD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0C1310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3DC8537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5E0AA1A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に出た後も、林完璧の完璧主義は変わらなかった。彼は多くのプロジェクトに関わったが、理想の完成形を追い求めるあまり、納期を大幅に超過したり、途中でプロジェクト自体を放棄したりすることが続いた。彼の圧倒的な知識と技能は多くの人に認められたが、その完璧主義が生産性を妨げ、最終的にはどの組織にも定着することができなかった。</w:t>
      </w:r>
    </w:p>
    <w:p w14:paraId="2AF9C32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FD8E0C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40D0C4D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周りには誰もいなかった。彼の完璧主義は、他者の不完全さを許すことができず、些細なミスに対しても辛辣な言葉を浴びせた。その結果、友人や恋人との関係は破綻し、彼は深い孤独の中で生きることを余儀なくされた。彼は「どうして自分と同じように完璧を求められないのだ」とイライラし続け、周囲の人々を心の底から軽蔑するようになっていった。</w:t>
      </w:r>
    </w:p>
    <w:p w14:paraId="0C1F4D0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5FAE56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2F84B9B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生に、劇的な転機は訪れなかった。彼が目指す完璧というゴールは常に遠く、手が届くことはなかった。彼は完璧な自分を夢見る一方で、現実の自分と周囲の人々の不完全さに苛立ち続け、ただ時が流れていくのを見ていることしかできなかった。</w:t>
      </w:r>
    </w:p>
    <w:p w14:paraId="01CAAE4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3BA407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417A538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穏やかな日々：</w:t>
      </w:r>
    </w:p>
    <w:p w14:paraId="0AD8176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晩年を、誰にも頼らず、ただひたすら完璧な自分を追い求める日々で過ごした。しかし、何も成し遂げられなかった現実に、彼の心は常に満たされない思いでいっぱいだった。彼が追い求めた完璧は、現実世界には存在しない虚像であり、そのことに気づくことはなかった。</w:t>
      </w:r>
    </w:p>
    <w:p w14:paraId="2C46C30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09B426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人生の集大成：</w:t>
      </w:r>
    </w:p>
    <w:p w14:paraId="11F36F5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彼の残したものは、決して完成することのなかった膨大な数の企画書や設計図、そして、誰にも理解されない彼の完璧な理想論だけだった。</w:t>
      </w:r>
    </w:p>
    <w:p w14:paraId="52B3784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ADC4BF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1EB4D51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5339FFB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彼はアパートの一室で、完成することのなかった設計図に囲まれながら、孤独のうちに息を引き取った。彼の死顔は、理想と現実のギャップに苦しみ続けた、怒りと諦めに満ちた表情だった。</w:t>
      </w:r>
    </w:p>
    <w:p w14:paraId="5066DE1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298C92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784C179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彼の死は、誰にも気づかれることなく、静かに時が過ぎていった。彼の人生や残したものは、誰にも知られることなく、人々の記憶から消え去っていった。</w:t>
      </w:r>
    </w:p>
    <w:p w14:paraId="3D97210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DA6E1E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2B2754F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10%</w:t>
      </w:r>
    </w:p>
    <w:p w14:paraId="6E2DD95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B22C4F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473819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E214DB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29F759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C07987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C958CB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E12C41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レポートタイトル：井上柔の人間特性計算レポート</w:t>
      </w:r>
    </w:p>
    <w:p w14:paraId="0E90944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50C2A53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4F19180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BA3FC0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適応力：10（高）</w:t>
      </w:r>
    </w:p>
    <w:p w14:paraId="6E21B39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340513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社会性：9（高）</w:t>
      </w:r>
    </w:p>
    <w:p w14:paraId="09D80F4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C6ECD3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自己認識：2（低）</w:t>
      </w:r>
    </w:p>
    <w:p w14:paraId="3A4F098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460C14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65153F9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B479FD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17:20 JST</w:t>
      </w:r>
    </w:p>
    <w:p w14:paraId="11E622B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C6BE22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0A7E57D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カメレオンの人生、自己という名の空白</w:t>
      </w:r>
    </w:p>
    <w:p w14:paraId="107E2F2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65A16D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どんな環境や人間関係にも順応し、他者から好意を持たれたこと</w:t>
      </w:r>
    </w:p>
    <w:p w14:paraId="471A0F5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7C889F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自分自身のアイデンティティを見失い、精神的な破綻を招いたこと</w:t>
      </w:r>
    </w:p>
    <w:p w14:paraId="26595F1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3F1EAD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2000D37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24B6A60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3E3D947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井上柔は、幼い頃から周囲の環境や人間関係に合わせて、自分を巧みに変化させることができた。友人がスポーツ好きなら一緒に走り回り、読書好きなら静かに図書館で時間を過ごした。持ち前の社会性も高く、誰からも好かれ、グループの中心になることも多かった。彼は、周囲の期待に応えること、人から必要とされることが、何よりも嬉しかった。</w:t>
      </w:r>
    </w:p>
    <w:p w14:paraId="6A07C1A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14EEA8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0175CB4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しかし、彼は常に「本当の自分」が何なのか、わからなかった。他者の期待に応え続けることで、いつの間にか自分の意見や感情が何だったのか見失ってしまった。彼は鏡を見るたびに、そこに映る自分が誰なのかわからなくなり、言い知れぬ不安を抱えていた。</w:t>
      </w:r>
    </w:p>
    <w:p w14:paraId="4D2441D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0C5EA4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73401BC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6BD7145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に出た柔は、その適応力と社会性を最大限に活かし、あらゆる職場で成功を収めた。彼は上司や同僚、顧客の期待を完璧に読み取り、その通りに行動できたため、高い評価を得続けた。彼はどの部署でも、どんなプロジェクトでも、周囲の求める人物像を演じきり、必要不可欠な存在となっていった。</w:t>
      </w:r>
    </w:p>
    <w:p w14:paraId="74C5BF7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F3EC2F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38828C1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周りには常に人が集まった。仕事の同僚、友人、そしてパートナー。皆、彼を「誰とでもうまくやれる良い人」と評価した。しかし、彼の心の奥底には、誰にも本当の自分を見せられないという深い孤独があった。恋人に対しても、相手が求める理想の自分を演じ続け、本音で向き合うことができなかった。</w:t>
      </w:r>
    </w:p>
    <w:p w14:paraId="3D699DA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E9E745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7B6476A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40代になり、彼はふと立ち止まった。これまでの人生を振り返った時、そこには無数の「誰かが望んだ自分」の姿しかなく、「井上柔」という個人の姿はどこにも見つけられなかった。その衝撃的な事実に、彼の精神は崩壊し、アイデンティティ・クライシスに陥った。彼は何も手につかなくなり、次第に社会から孤立していった。</w:t>
      </w:r>
    </w:p>
    <w:p w14:paraId="015FFBE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FA419C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191E66E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このレポートのシミュレーションにおいて、井上柔の人生は精神を病んだ時点で事実上終焉を迎えたため、この章は存在しません。</w:t>
      </w:r>
    </w:p>
    <w:p w14:paraId="32BAD54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E66AEC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79BAFBB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3B16C68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晩年、彼は誰の期待にも応えられなくなった自分に絶望し、静かに死を選んだ。その瞬間、彼の心は、長年探し求めていた「自分」という存在を見つけることなく、空虚なまま消えていった。</w:t>
      </w:r>
    </w:p>
    <w:p w14:paraId="039B1CC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F149C9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4B3473D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彼の死は、社会を賑わせることも、誰かの記憶に深く刻まれることもなかった。ただ、「あの人は良い人だった」という漠然とした記憶が、彼の存在を知る人々の間で、徐々に薄れていった。</w:t>
      </w:r>
    </w:p>
    <w:p w14:paraId="6D61AF1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B8E699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4B465A6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5%</w:t>
      </w:r>
    </w:p>
    <w:p w14:paraId="0F1D440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8E2F4E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957D5D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BFD9DB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0D9E40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F2A2A2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DBE03E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3CBB23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21CAAB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87280F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4C4CC2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FDE907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04F81B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700590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347022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レポートタイトル：研究太郎の人間特性計算レポート</w:t>
      </w:r>
    </w:p>
    <w:p w14:paraId="6F0962A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6B88654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3466DB5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BFFC52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探究心：10（高）</w:t>
      </w:r>
    </w:p>
    <w:p w14:paraId="228FAEF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FADE56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理性：8（高）</w:t>
      </w:r>
    </w:p>
    <w:p w14:paraId="617D637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3FB560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創造性：8（高）</w:t>
      </w:r>
    </w:p>
    <w:p w14:paraId="51CED75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BC0B76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危機察知能力：1（低）</w:t>
      </w:r>
    </w:p>
    <w:p w14:paraId="2525B74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029920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691E59F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87476F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17:28 JST</w:t>
      </w:r>
    </w:p>
    <w:p w14:paraId="7D38B9A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0290B7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2644C15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真理の探求と、その代償としての破滅</w:t>
      </w:r>
    </w:p>
    <w:p w14:paraId="4D5606A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283DD7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後の科学界に影響を与える画期的な発見を成し遂げたこと</w:t>
      </w:r>
    </w:p>
    <w:p w14:paraId="098C0A0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1D2917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自身の健康や人間関係を顧みず、孤独と過労に陥ったこと</w:t>
      </w:r>
    </w:p>
    <w:p w14:paraId="3D4080D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DCA3A3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3181D4F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4653043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267A040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研究太郎は、幼い頃から人並み外れた知的好奇心と探究心を持っていた。学校の授業で教わること以上の知識を求め、常に「なぜ？」を問い続けた。彼の高い理性と創造性は、既存の知識を深く理解し、そこから新しいアイデアを生み出すことを可能にした。周囲が遊びに興じる中、彼は一人、図書館や科学館にこもり、自分の世界を広げていった。</w:t>
      </w:r>
    </w:p>
    <w:p w14:paraId="70161B0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870BF6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1C1989A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知性は、時に周囲との間に溝を生んだ。同級生との会話は彼の興味の対象外であり、彼は次第に孤立していった。学校でいじめを受けることもあったが、彼はそれを「非合理的な行動」と分析し、感情的に反応することなく、さらに研究に没頭することで現実から逃避した。彼の人生は、この頃から「知の探求」という一本道に絞られていった。</w:t>
      </w:r>
    </w:p>
    <w:p w14:paraId="2C163D6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028248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55DCE93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55DC3C1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大学、大学院と進んだ太郎は、その才能を認められ、研究者としての道を歩み始めた。彼は昼夜を問わず研究に没頭し、睡眠や食事も削って実験を繰り返した。彼の研究は、既存の枠組みを覆すような画期的なものであり、周囲から大きな期待を集めた。しかし、彼はチームワークを軽視し、自分の成果を独占しようとする傾向があったため、同僚との関係は険悪なものとなっていった。彼は、周囲の協力を得られず、過酷な労働環境に身を置くことになった。</w:t>
      </w:r>
    </w:p>
    <w:p w14:paraId="7A86BC2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DE9D9A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5CE9BDF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太郎は、研究以外のことには一切関心がなかった。恋愛や家族との時間も「非効率」とみなし、孤独な生活を送った。彼の唯一のパートナーは「研究」であり、彼はその研究に人生のすべてを捧げた。しかし、その結果、彼は誰にも相談することのできない深い孤独を抱えることになった。</w:t>
      </w:r>
    </w:p>
    <w:p w14:paraId="5EC5FA5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5BABCA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56D6980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30代後半、太郎はついに生涯をかけた研究のゴールにたどり着いた。しかし、その喜びを誰かと分かち合うことはなかった。彼は研究成果をまとめる作業に取りかかったが、長年の過労により、彼の身体は限界を迎えていた。</w:t>
      </w:r>
    </w:p>
    <w:p w14:paraId="2B8D85B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27C47D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2797D28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このレポートのシミュレーションにおいて、研究太郎の人生は中年期で終止符が打たれたため、この章は存在しません。</w:t>
      </w:r>
    </w:p>
    <w:p w14:paraId="4E01948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EB1AAA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55374B0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4756852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研究室の机に突っ伏したまま、彼は静かに息を引き取った。その手には、完成目前の論文が握られていた。彼の死は、研究室にしばらく誰も来なかったため、数日後に発見された。</w:t>
      </w:r>
    </w:p>
    <w:p w14:paraId="292F886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66328E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29A8704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死後、研究成果は散逸し、その画期的な発見が世に出ることはなかった。彼の人生は、知の探求にすべてを捧げた一人の天才の悲劇的な物語として、一部の科学者の間で密かに語り継がれることになった。彼の研究成果が日の目を見ることはなかったが、その人生は探求心と孤独の狭間で揺れ動いた、悲しい真実を物語っていた。</w:t>
      </w:r>
    </w:p>
    <w:p w14:paraId="3458A74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ED8326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1E59061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10%</w:t>
      </w:r>
    </w:p>
    <w:p w14:paraId="5D3A4BF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224121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B4A33D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52DA69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BE1927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B30C4A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317425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A8E037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95065B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868669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3F663E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C5ACFB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レポートタイトル：平均花子の人間特性計算レポート</w:t>
      </w:r>
    </w:p>
    <w:p w14:paraId="22B7126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5A07C07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3203436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503633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全ての特性：</w:t>
      </w:r>
      <w:r>
        <w:rPr>
          <w:rFonts w:hint="default" w:ascii="Hiragino Kaku Gothic ProN W3" w:hAnsi="Hiragino Kaku Gothic ProN W3" w:eastAsia="Hiragino Kaku Gothic ProN W3"/>
          <w:sz w:val="16"/>
          <w:szCs w:val="16"/>
          <w:lang w:val="en-US"/>
        </w:rPr>
        <w:t>5</w:t>
      </w:r>
      <w:r>
        <w:rPr>
          <w:rFonts w:hint="eastAsia" w:ascii="Hiragino Kaku Gothic ProN W3" w:hAnsi="Hiragino Kaku Gothic ProN W3" w:eastAsia="Hiragino Kaku Gothic ProN W3"/>
          <w:sz w:val="16"/>
          <w:szCs w:val="16"/>
        </w:rPr>
        <w:t>（平均）</w:t>
      </w:r>
    </w:p>
    <w:p w14:paraId="7FA6EE0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088691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17:33 JST</w:t>
      </w:r>
    </w:p>
    <w:p w14:paraId="18336FA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0633C4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6ADD164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波風の立たない平凡な日常</w:t>
      </w:r>
    </w:p>
    <w:p w14:paraId="7ACBA39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74B5EA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特になし</w:t>
      </w:r>
    </w:p>
    <w:p w14:paraId="794DE71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AA9594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特になし</w:t>
      </w:r>
    </w:p>
    <w:p w14:paraId="7F1AF63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88A59E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43041CA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22D978A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60FFC41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平均花子は、幼い頃からごく普通の子どもだった。特別に目立つ才能もなく、かといって何かが苦手なわけでもなかった。学校の成績は常に平均点。友人関係も、親しい友人はいたものの、熱狂的な友情を育むこともなかった。彼女は、周囲に合わせるのが上手く、大きなトラブルに巻き込まれることもなく、平穏な日々を過ごした。</w:t>
      </w:r>
    </w:p>
    <w:p w14:paraId="59F9025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6F9398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243507C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は、時々、自分に何か特別なものがないことに寂しさを感じた。しかし、その思いも、すぐに日常の些細な楽しみに埋もれていった。彼女は、大勢の中に紛れ込むことに安心感を覚え、その中で小さな幸せを見つけることに長けていた。</w:t>
      </w:r>
    </w:p>
    <w:p w14:paraId="45F02B3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F68087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6154AD3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72F7701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花子はごく普通の会社員として働き始めた。仕事はそつなくこなし、大きなミスをすることも、大きな成功を収めることもなかった。彼女は、誰からも可もなく不可もなく評価され、安定した給料と生活を手に入れた。ブラック企業に勤めることもなければ、過労で倒れることもなく、ただただ淡々と仕事を続けた。</w:t>
      </w:r>
    </w:p>
    <w:p w14:paraId="0351AB3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E04E34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69ED882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は、ごく普通の相手と出会い、ごく普通に結婚し、ごく普通に子どもをもうけた。家庭環境は、特に波風が立つこともなく、平凡な幸せが続いた。友人も数人いたが、深い悩みを打ち明けたり、人生を揺るがすような出来事を共有したりすることはなかった。</w:t>
      </w:r>
    </w:p>
    <w:p w14:paraId="1AC9771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772835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312ACB5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彼女の人生に、ドラマティックな転機は訪れなかった。彼女は常に「みんなと同じ」という道を歩み続け、安定と平穏を最優先した。</w:t>
      </w:r>
    </w:p>
    <w:p w14:paraId="3B1594E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83F0CD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5D6BFED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穏やかな日々：</w:t>
      </w:r>
    </w:p>
    <w:p w14:paraId="06F7D0F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定年退職後も、花子は平凡な日々を送った。夫と二人、静かにテレビを見たり、近所を散歩したり、特に趣味もないまま、ただ時間が過ぎていった。彼女の人生は、何の特徴もない、穏やかな水の流れのようだった。</w:t>
      </w:r>
    </w:p>
    <w:p w14:paraId="3823D31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9F8148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人生の集大成：</w:t>
      </w:r>
    </w:p>
    <w:p w14:paraId="3D6421F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を振り返った時、彼女の心に残ったのは、何の変哲もない日常の風景だった。感動も後悔も、特別な喜びも悲しみもない、ただ淡々とした記憶の羅列。彼女自身、その人生に満足しているわけでも、不満を抱いているわけでもなかった。</w:t>
      </w:r>
    </w:p>
    <w:p w14:paraId="126EAB0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7D3D34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505AF73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64E8B54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花子は、老衰により、家族に看取られながら静かに息を引き取った。その最期の表情は、安らかでも、満たされたものでもなく、ただただ無表情だった。</w:t>
      </w:r>
    </w:p>
    <w:p w14:paraId="16E3B94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439318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33051A2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の死後、家族や友人は彼女の人生について語り合ったが、誰も特別なエピソードを思い出すことができなかった。彼女は、誰の記憶にも深く刻まれることなく、平凡な一人の人間として、この世からひっそりと姿を消した。</w:t>
      </w:r>
    </w:p>
    <w:p w14:paraId="385CE33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42003B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404F469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 xml:space="preserve">人生の満足度： </w:t>
      </w:r>
      <w:r>
        <w:rPr>
          <w:rFonts w:hint="default" w:ascii="Hiragino Kaku Gothic ProN W3" w:hAnsi="Hiragino Kaku Gothic ProN W3" w:eastAsia="Hiragino Kaku Gothic ProN W3"/>
          <w:sz w:val="16"/>
          <w:szCs w:val="16"/>
          <w:lang w:val="en-US"/>
        </w:rPr>
        <w:t>5</w:t>
      </w:r>
      <w:r>
        <w:rPr>
          <w:rFonts w:hint="eastAsia" w:ascii="Hiragino Kaku Gothic ProN W3" w:hAnsi="Hiragino Kaku Gothic ProN W3" w:eastAsia="Hiragino Kaku Gothic ProN W3"/>
          <w:sz w:val="16"/>
          <w:szCs w:val="16"/>
        </w:rPr>
        <w:t>0%</w:t>
      </w:r>
    </w:p>
    <w:p w14:paraId="18F18AA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C70790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247EBE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51CF9C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F8AE1A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8A91FA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069D81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6284C6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6A9594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539BD9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2D85B3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723474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A5CE0A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8ED6D2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466E38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C0F037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A63343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8FFD71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レポートタイトル：孤高一郎の人間特性計算レポート</w:t>
      </w:r>
    </w:p>
    <w:p w14:paraId="229FE9B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73C86F5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37AB9A1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D0380C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理性：9（高）</w:t>
      </w:r>
    </w:p>
    <w:p w14:paraId="0B4D4AC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A1B427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探究心：9（高）</w:t>
      </w:r>
    </w:p>
    <w:p w14:paraId="6D39C5F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CEA221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創造性：8（高）</w:t>
      </w:r>
    </w:p>
    <w:p w14:paraId="4D88BF0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B52805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社会性：1（低）</w:t>
      </w:r>
    </w:p>
    <w:p w14:paraId="17FCFE4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050CC9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365BF56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5BACE9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17:38 JST</w:t>
      </w:r>
    </w:p>
    <w:p w14:paraId="160CFE5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0C16C7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73C14EC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未知への探求と、世界から隔絶された孤独</w:t>
      </w:r>
    </w:p>
    <w:p w14:paraId="7B477CC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ACD8D8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天才的な発想で画期的な発明を生み出し続けたこと</w:t>
      </w:r>
    </w:p>
    <w:p w14:paraId="21E774E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FE22C4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誰とも心を通わせることができず、その才能を世に活かせなかったこと</w:t>
      </w:r>
    </w:p>
    <w:p w14:paraId="2928A92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284CBC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5CEBD14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14FD475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23E8D50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孤高一郎は、幼い頃から人との関わりを極端に避けた。代わりに、彼は一人で様々な仕組みを考え、創造的なアイデアを形にすることに没頭した。高い理性と探究心は、彼の思考を深く、そして独創的なものにした。周囲の子供たちが集団で遊んでいる時、彼は一人、ガラクタを集めては不思議な機械を作っていた。</w:t>
      </w:r>
    </w:p>
    <w:p w14:paraId="3899764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541754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104BF5C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学校で常に孤立していた。話しかけられても、どう反応していいか分からず、無愛想な態度を取ってしまい、次第に「変わった子」として扱われるようになった。いじめに遭うこともあったが、彼はそれを理不尽なものとして割り切り、自分の世界に閉じこもることで心を閉ざしていった。彼にとって、人との交流よりも、目の前の探求こそがすべてだった。</w:t>
      </w:r>
    </w:p>
    <w:p w14:paraId="7BD7589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EB9302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35FF3EC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5235287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太郎は、その天才的な頭脳を活かし、発明家としての道を歩み始めた。彼は世間から隔絶された</w:t>
      </w:r>
      <w:r>
        <w:rPr>
          <w:rFonts w:hint="eastAsia" w:ascii="Hiragino Kaku Gothic ProN W3" w:hAnsi="Hiragino Kaku Gothic ProN W3" w:eastAsia="Hiragino Kaku Gothic ProN W3"/>
          <w:sz w:val="16"/>
          <w:szCs w:val="16"/>
          <w:lang w:eastAsia="ja-JP"/>
        </w:rPr>
        <w:t>部屋</w:t>
      </w:r>
      <w:r>
        <w:rPr>
          <w:rFonts w:hint="eastAsia" w:ascii="Hiragino Kaku Gothic ProN W3" w:hAnsi="Hiragino Kaku Gothic ProN W3" w:eastAsia="Hiragino Kaku Gothic ProN W3"/>
          <w:sz w:val="16"/>
          <w:szCs w:val="16"/>
        </w:rPr>
        <w:t>にこもり、誰にも知られることなく、次々と画期的なアイデアを形にしていった。彼の発明は、人類の生活を根底から変える可能性を秘めていた。しかし、社会性の欠如から、彼はその発明を誰にも伝えようとしなかった。彼は自分のアイデアを理解してもらうためのコミュニケーションが極めて苦手であり、その価値を誰にも売り込むことができなかった。</w:t>
      </w:r>
    </w:p>
    <w:p w14:paraId="270EADD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F8D13B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12BEF1B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一郎の人生には、友人やパートナーと呼べる存在はいなかった。彼は誰にも心を開くことができず、常に一人だった。家族との関係も希薄であり、互いに深い関わりを持つことはなかった。彼は、人間関係を築くことの難しさと、その先にある孤独を、生涯にわたって抱え続けた。</w:t>
      </w:r>
    </w:p>
    <w:p w14:paraId="1D50C19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4609F3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1D9FAB7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彼の人生に大きな転機は訪れなかった。彼の人生は、孤独な探究と、誰にも知られないまま積み上げられていく発明の連続だった。彼が世間と関わることができた唯一の機会は、たまに</w:t>
      </w:r>
      <w:r>
        <w:rPr>
          <w:rFonts w:hint="eastAsia" w:ascii="Hiragino Kaku Gothic ProN W3" w:hAnsi="Hiragino Kaku Gothic ProN W3" w:eastAsia="Hiragino Kaku Gothic ProN W3"/>
          <w:sz w:val="16"/>
          <w:szCs w:val="16"/>
          <w:lang w:eastAsia="ja-JP"/>
        </w:rPr>
        <w:t>家</w:t>
      </w:r>
      <w:r>
        <w:rPr>
          <w:rFonts w:hint="eastAsia" w:ascii="Hiragino Kaku Gothic ProN W3" w:hAnsi="Hiragino Kaku Gothic ProN W3" w:eastAsia="Hiragino Kaku Gothic ProN W3"/>
          <w:sz w:val="16"/>
          <w:szCs w:val="16"/>
        </w:rPr>
        <w:t>を訪れる資材の配達員との短いやり取りくらいだった。</w:t>
      </w:r>
    </w:p>
    <w:p w14:paraId="441DC20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09BC0F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4146666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穏やかな日々：</w:t>
      </w:r>
    </w:p>
    <w:p w14:paraId="2D7E7F9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一郎は老いと孤独の中で、それでも発明への情熱だけは失わなかった。彼は、自分が生み出した数々の発明品に囲まれながら、静かに日々を過ごした。しかし、それらが世に出ていないことへの虚無感を、心の片隅に常に感じていた。</w:t>
      </w:r>
    </w:p>
    <w:p w14:paraId="5537D35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87F2E4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人生の集大成：</w:t>
      </w:r>
    </w:p>
    <w:p w14:paraId="7AF41E0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lang w:eastAsia="ja-JP"/>
        </w:rPr>
      </w:pPr>
      <w:r>
        <w:rPr>
          <w:rFonts w:hint="eastAsia" w:ascii="Hiragino Kaku Gothic ProN W3" w:hAnsi="Hiragino Kaku Gothic ProN W3" w:eastAsia="Hiragino Kaku Gothic ProN W3"/>
          <w:sz w:val="16"/>
          <w:szCs w:val="16"/>
        </w:rPr>
        <w:t>彼の人生の集大成は、未発表のまま放置された膨大な数の発明品と、それらが詰まった</w:t>
      </w:r>
      <w:r>
        <w:rPr>
          <w:rFonts w:hint="eastAsia" w:ascii="Hiragino Kaku Gothic ProN W3" w:hAnsi="Hiragino Kaku Gothic ProN W3" w:eastAsia="Hiragino Kaku Gothic ProN W3"/>
          <w:sz w:val="16"/>
          <w:szCs w:val="16"/>
          <w:lang w:eastAsia="ja-JP"/>
        </w:rPr>
        <w:t>部屋</w:t>
      </w:r>
      <w:r>
        <w:rPr>
          <w:rFonts w:hint="eastAsia" w:ascii="Hiragino Kaku Gothic ProN W3" w:hAnsi="Hiragino Kaku Gothic ProN W3" w:eastAsia="Hiragino Kaku Gothic ProN W3"/>
          <w:sz w:val="16"/>
          <w:szCs w:val="16"/>
        </w:rPr>
        <w:t>だった。</w:t>
      </w:r>
      <w:r>
        <w:rPr>
          <w:rFonts w:hint="eastAsia" w:ascii="Hiragino Kaku Gothic ProN W3" w:hAnsi="Hiragino Kaku Gothic ProN W3" w:eastAsia="Hiragino Kaku Gothic ProN W3"/>
          <w:sz w:val="16"/>
          <w:szCs w:val="16"/>
          <w:lang w:eastAsia="ja-JP"/>
        </w:rPr>
        <w:t>彼は自分がもうすぐ死んでしまうことを悟り発明品の説明資料を作り後世に認めてもらおうと思った。</w:t>
      </w:r>
    </w:p>
    <w:p w14:paraId="609C7B6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lang w:eastAsia="ja-JP"/>
        </w:rPr>
      </w:pPr>
    </w:p>
    <w:p w14:paraId="136C056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6CFFF3E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57DAA38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w:t>
      </w:r>
      <w:r>
        <w:rPr>
          <w:rFonts w:hint="eastAsia" w:ascii="Hiragino Kaku Gothic ProN W3" w:hAnsi="Hiragino Kaku Gothic ProN W3" w:eastAsia="Hiragino Kaku Gothic ProN W3"/>
          <w:sz w:val="16"/>
          <w:szCs w:val="16"/>
          <w:lang w:eastAsia="ja-JP"/>
        </w:rPr>
        <w:t>部屋</w:t>
      </w:r>
      <w:r>
        <w:rPr>
          <w:rFonts w:hint="eastAsia" w:ascii="Hiragino Kaku Gothic ProN W3" w:hAnsi="Hiragino Kaku Gothic ProN W3" w:eastAsia="Hiragino Kaku Gothic ProN W3"/>
          <w:sz w:val="16"/>
          <w:szCs w:val="16"/>
        </w:rPr>
        <w:t>の椅子に座ったまま、静かに息を引き取った。その顔には、安堵も後悔もなく、ただ淡々とした表情が浮かんでいた。彼</w:t>
      </w:r>
      <w:r>
        <w:rPr>
          <w:rFonts w:hint="eastAsia" w:ascii="Hiragino Kaku Gothic ProN W3" w:hAnsi="Hiragino Kaku Gothic ProN W3" w:eastAsia="Hiragino Kaku Gothic ProN W3"/>
          <w:sz w:val="16"/>
          <w:szCs w:val="16"/>
          <w:lang w:eastAsia="ja-JP"/>
        </w:rPr>
        <w:t>の</w:t>
      </w:r>
      <w:r>
        <w:rPr>
          <w:rFonts w:hint="eastAsia" w:ascii="Hiragino Kaku Gothic ProN W3" w:hAnsi="Hiragino Kaku Gothic ProN W3" w:eastAsia="Hiragino Kaku Gothic ProN W3"/>
          <w:sz w:val="16"/>
          <w:szCs w:val="16"/>
        </w:rPr>
        <w:t>死体が発見された頃には、</w:t>
      </w:r>
      <w:r>
        <w:rPr>
          <w:rFonts w:hint="eastAsia" w:ascii="Hiragino Kaku Gothic ProN W3" w:hAnsi="Hiragino Kaku Gothic ProN W3" w:eastAsia="Hiragino Kaku Gothic ProN W3"/>
          <w:sz w:val="16"/>
          <w:szCs w:val="16"/>
          <w:lang w:eastAsia="ja-JP"/>
        </w:rPr>
        <w:t>机の上にあった説明</w:t>
      </w:r>
      <w:r>
        <w:rPr>
          <w:rFonts w:hint="eastAsia" w:ascii="Hiragino Kaku Gothic ProN W3" w:hAnsi="Hiragino Kaku Gothic ProN W3" w:eastAsia="Hiragino Kaku Gothic ProN W3"/>
          <w:sz w:val="16"/>
          <w:szCs w:val="16"/>
        </w:rPr>
        <w:t>資料は、印字が消え、誰も彼の発明を読み解くことはできなくなっていた。彼の発明品は価値を知らない人々にゴミとして処分された。</w:t>
      </w:r>
    </w:p>
    <w:p w14:paraId="54BEC87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C57405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1B4D58A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死は、誰にも知られることはなかった。彼の才能と発明は、世に出ることなく、そのまま歴史の闇に消えていった。彼の人生は、素晴らしい才能が社会と繋がらなければ、ただの自己満足で終わってしまうという、悲しい教訓を静かに物語っていた。</w:t>
      </w:r>
    </w:p>
    <w:p w14:paraId="0F964CE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B6A64D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39BDE3A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10%</w:t>
      </w:r>
    </w:p>
    <w:p w14:paraId="10BB0AC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11B02B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1A2FC1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A2FFB8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F66024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A4D90D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8C0017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レポートタイトル：三日坊主の人間特性計算レポート</w:t>
      </w:r>
    </w:p>
    <w:p w14:paraId="5A28851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696F4C7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6AEDF89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2B2C2E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創造性：9（高）</w:t>
      </w:r>
    </w:p>
    <w:p w14:paraId="19238CA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4C99EF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ユーモア：8（高）</w:t>
      </w:r>
    </w:p>
    <w:p w14:paraId="7394D6A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794DE2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社会性：8（高）</w:t>
      </w:r>
    </w:p>
    <w:p w14:paraId="403F30C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6BF92E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忍耐力：1（低）</w:t>
      </w:r>
    </w:p>
    <w:p w14:paraId="1011D0B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451E8E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4770016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98AA74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17:40 JST</w:t>
      </w:r>
    </w:p>
    <w:p w14:paraId="1176352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3F8E58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2763C13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未完の才能と漂流する人生</w:t>
      </w:r>
    </w:p>
    <w:p w14:paraId="0156AA7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9AE830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優れた才能と人間性を評価されたこと</w:t>
      </w:r>
    </w:p>
    <w:p w14:paraId="6457619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304F17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忍耐力の欠如により、何も成し遂げられなかったこと</w:t>
      </w:r>
    </w:p>
    <w:p w14:paraId="71AA47D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D37FC5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63E03C4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542A2C1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28023B3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三日坊主は、幼い頃から多才だった。絵を描けば独創的な作品ができ、楽器を手に取ればすぐにメロディーを奏でることができた。彼の高い創造性とユーモア、そして社会性は、多くの人々に愛され、彼は常に注目の的だった。しかし、何事も少しうまくなると飽きてしまい、次の新しいことに興味が移ってしまう。彼の才能は、いつも未完のままだった。</w:t>
      </w:r>
    </w:p>
    <w:p w14:paraId="6C93959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5A0760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2AC5804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周囲の期待に応えようと努力したが、忍耐力の欠如がそれを妨げた。飽きっぽい性格は、次第に彼の自己肯定感を蝕んでいった。彼は、自分が「何も続けられない人間」だと感じ、才能があるにもかかわらず、深い葛藤を抱えながら成長した。</w:t>
      </w:r>
    </w:p>
    <w:p w14:paraId="5477E8F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5189C3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002EDF2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788B33B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三日坊主は、社会に出てからもその多才さを活かし、様々な職に就いた。しかし、どの仕事も長続きしなかった。新しい仕事に就いては、その才能で一時的に高い評価を得るが、すぐに飽きてしまい、転職を繰り返した。彼のキャリアは、一見華やかに見えるが、実は何も積み上がっていない、漂流する船のようなものだった。</w:t>
      </w:r>
    </w:p>
    <w:p w14:paraId="1EAA2E5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9F02A0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750DD75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高い社会性は、多くの出会いを引き寄せた。しかし、仕事や趣味が長続きしない彼の人生に、人々は次第についていけなくなった。熱心に語っていた夢も、次の日には別の夢に変わっている。彼の言葉は次第に信頼を失い、深い人間関係を築くことができなくなった。</w:t>
      </w:r>
    </w:p>
    <w:p w14:paraId="5C29709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B2F56A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6536C83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らしきものは何度も訪れた。新しい仕事、新しい人間関係、新しい趣味。しかし、どれも彼の忍耐力の前に敗れ去り、本当の意味での転機とはならなかった。彼は常に、次こそはと信じながらも、同じ失敗を繰り返していった。</w:t>
      </w:r>
    </w:p>
    <w:p w14:paraId="18BD8CB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696E84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1A62007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穏やかな日々：</w:t>
      </w:r>
    </w:p>
    <w:p w14:paraId="6179ED6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彼はもはや夢を語ることもなく、ただ日々の生活に追われていた。住む場所も定まらず、彼は浮浪者として路上を彷徨うことになった。彼の才能やユーモアは、もはや誰の目にも触れることはなかった。</w:t>
      </w:r>
    </w:p>
    <w:p w14:paraId="5BC9753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FD4054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人生の集大成：</w:t>
      </w:r>
    </w:p>
    <w:p w14:paraId="2E9EB55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彼の人生の集大成は、何一つ完成させることのできなかった、無数の未完成品と、誰の記憶にも残ることのない、孤独な過去だけだった。</w:t>
      </w:r>
    </w:p>
    <w:p w14:paraId="32FAB7D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A26FCC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068B066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58FBCC8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冬の夜、彼は街の片隅で、一人静かに凍死した。彼の才能とユーモアを知る者は、もはや誰もいなかった。彼の顔には、人生の最期に、何一つ成し遂げられなかったことへの、かすかな後悔が浮かんでいたかもしれない。</w:t>
      </w:r>
    </w:p>
    <w:p w14:paraId="59B5ADF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2BC094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6AFE9D8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彼の死は、社会の片隅でひっそりと報じられることもなく、誰の心にも残ることはなかった。彼の人生は、素晴らしい才能も忍耐力がなければ花開かないという、残酷な真実を静かに物語っていた。</w:t>
      </w:r>
    </w:p>
    <w:p w14:paraId="56F0A51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065B44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0B3C2FA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10%</w:t>
      </w:r>
    </w:p>
    <w:p w14:paraId="42F77C9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391E31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2581A3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17FE05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BC1115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A6BC3D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DC4FEF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DC8003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3AAEA9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27A3EB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レポートタイトル：冷血博士の人間特性計算レポート</w:t>
      </w:r>
    </w:p>
    <w:p w14:paraId="4A62472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10E3100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7220E9C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2EDAE5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理性：10（高）</w:t>
      </w:r>
    </w:p>
    <w:p w14:paraId="5E03C28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869386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社会性：8（高）</w:t>
      </w:r>
    </w:p>
    <w:p w14:paraId="6FDEA58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D54260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探究心：9（高）</w:t>
      </w:r>
    </w:p>
    <w:p w14:paraId="13D2399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7E2BEC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共感性：0（低）</w:t>
      </w:r>
    </w:p>
    <w:p w14:paraId="3D2093C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BD0AC8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5F8FA56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D5ED07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17:45 JST</w:t>
      </w:r>
    </w:p>
    <w:p w14:paraId="294DE37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BBF063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319F248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理性による支配と、感情なき世界での破滅</w:t>
      </w:r>
    </w:p>
    <w:p w14:paraId="44C0307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FFE7CF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卓越した知性で科学分野に革新をもたらしたこと</w:t>
      </w:r>
    </w:p>
    <w:p w14:paraId="04F0D6E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032DB1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他者の感情を理解できず、最終的に恨みをかったこと</w:t>
      </w:r>
    </w:p>
    <w:p w14:paraId="2CD3E15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D18635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280FE6F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1EF0258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3A2B674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冷血博士は、幼い頃から驚くほど冷静沈着で、感情に左右されることがなかった。彼の行動は常に理性と論理に基づいており、探究心も旺盛だった。しかし、共感性がゼロに近いため、友人が悲しんでいても、なぜ悲しんでいるのかを理解できず、論理的に解決策を提示しようとして、かえって相手を傷つけてしまうことが多かった。</w:t>
      </w:r>
    </w:p>
    <w:p w14:paraId="7FC7E14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DA6FE7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4A768E2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人間関係の複雑さを「非効率で非論理的なもの」と認識し、次第に人との深い関わりを避けるようになった。彼は孤独を苦痛と感じることはなく、むしろ研究や学習に没頭するための効率的な状態だと捉えていた。この時期に彼は、他者を「目的を達成するための道具」とみなす、冷徹な思考回路を形成していった。</w:t>
      </w:r>
    </w:p>
    <w:p w14:paraId="4FAFCBB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2B7455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15E0DFE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096DB04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博士は、その圧倒的な知性と探究心、そして冷静な判断力で、科学界で目覚ましい功績を上げた。彼の発見は、多くの分野で革新をもたらし、彼は若くして著名な科学者としての地位を確立した。彼は、社会性の高さを利用して、人々を効率的に動かすことには長けていた。しかし、それは決して相手を尊重するものではなく、目的達成のための「マネジメント」に過ぎなかった。</w:t>
      </w:r>
    </w:p>
    <w:p w14:paraId="68F7705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2770C3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429A606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博士は、部下や同僚を単なる研究の「歯車」として扱い、彼らの感情やプライベートな事情には一切配慮しなかった。成果を出せない部下には容赦なく冷徹な言葉を浴びせ、優秀な人材は使い捨ての道具のように扱った。彼の周りには、表面上は彼を尊敬する人々が集まっていたが、その心の奥底には深い恐怖と恨みが渦巻いていた。</w:t>
      </w:r>
    </w:p>
    <w:p w14:paraId="6C52939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0822DD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4C2C53A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彼の人生に、人間関係の転機は訪れなかった。彼にとって、人との関係は常に「利用するか、利用されるか」という論理的な取引に過ぎなかった。</w:t>
      </w:r>
    </w:p>
    <w:p w14:paraId="6242B1A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DBC120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0D7CCD7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このレポートのシミュレーションにおいて、冷血博士の人生は中年期で終止符が打たれたため、この章は存在しません。</w:t>
      </w:r>
    </w:p>
    <w:p w14:paraId="57BE68F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3B0215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5E8E09D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73179BC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研究成果を奪われ、長年恨みを抱いていた部下の一人によって、博士は研究室で毒を盛られて死んだ。彼は最期の瞬間まで、なぜ自分が殺されるのかを論理的に理解することができなかった。</w:t>
      </w:r>
    </w:p>
    <w:p w14:paraId="7F168BF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4893D4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1960C2B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彼の死は、多くの人々に安堵をもたらした。彼の研究成果は世に残り、科学の進歩に貢献したが、彼の人生は「天才だが、人間性を持たなかった科学者」として、悪名と</w:t>
      </w:r>
      <w:r>
        <w:rPr>
          <w:rFonts w:hint="eastAsia" w:ascii="Hiragino Kaku Gothic ProN W3" w:hAnsi="Hiragino Kaku Gothic ProN W3" w:eastAsia="Hiragino Kaku Gothic ProN W3"/>
          <w:sz w:val="16"/>
          <w:szCs w:val="16"/>
          <w:lang w:eastAsia="ja-JP"/>
        </w:rPr>
        <w:t>とともに</w:t>
      </w:r>
      <w:r>
        <w:rPr>
          <w:rFonts w:hint="eastAsia" w:ascii="Hiragino Kaku Gothic ProN W3" w:hAnsi="Hiragino Kaku Gothic ProN W3" w:eastAsia="Hiragino Kaku Gothic ProN W3"/>
          <w:sz w:val="16"/>
          <w:szCs w:val="16"/>
        </w:rPr>
        <w:t>顔写真</w:t>
      </w:r>
      <w:r>
        <w:rPr>
          <w:rFonts w:hint="eastAsia" w:ascii="Hiragino Kaku Gothic ProN W3" w:hAnsi="Hiragino Kaku Gothic ProN W3" w:eastAsia="Hiragino Kaku Gothic ProN W3"/>
          <w:sz w:val="16"/>
          <w:szCs w:val="16"/>
          <w:lang w:eastAsia="ja-JP"/>
        </w:rPr>
        <w:t>が</w:t>
      </w:r>
      <w:r>
        <w:rPr>
          <w:rFonts w:hint="eastAsia" w:ascii="Hiragino Kaku Gothic ProN W3" w:hAnsi="Hiragino Kaku Gothic ProN W3" w:eastAsia="Hiragino Kaku Gothic ProN W3"/>
          <w:sz w:val="16"/>
          <w:szCs w:val="16"/>
        </w:rPr>
        <w:t>教科書の片隅に載ったが、生徒が落書きするだけの暇つぶし道具となった。彼の死は、他者を顧みない冷徹さが、最終的に自分自身を滅ぼすという、悲劇的な結末を象徴するものだった。</w:t>
      </w:r>
    </w:p>
    <w:p w14:paraId="501B96C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C2D695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3DA24CA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10%</w:t>
      </w:r>
    </w:p>
    <w:p w14:paraId="4F998D3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3BB8ED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511D6B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62ED6F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4A4209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E6F1C5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2B2879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318254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D3F2C6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134590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872AEB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DE1F4C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B2D9FD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レポートタイトル：堅物太郎の人間特性計算レポート</w:t>
      </w:r>
    </w:p>
    <w:p w14:paraId="593B80D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043F496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2AB3103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A1581E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理性：8（高）</w:t>
      </w:r>
    </w:p>
    <w:p w14:paraId="14E9244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B70251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忍耐力：9（高）</w:t>
      </w:r>
    </w:p>
    <w:p w14:paraId="1941EC0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17B49B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社会性：7（高）</w:t>
      </w:r>
    </w:p>
    <w:p w14:paraId="235BB33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A4883E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創造性：0（低）</w:t>
      </w:r>
    </w:p>
    <w:p w14:paraId="126460A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0E8B90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00FE2E6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A70F6D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17:48 JST</w:t>
      </w:r>
    </w:p>
    <w:p w14:paraId="7261004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E755BF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63ED4E2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真面目さと責任感、そして時代の波に抗う孤独な戦い</w:t>
      </w:r>
    </w:p>
    <w:p w14:paraId="2E708A5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DB0739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どんな仕事も真面目にこなし、高い信頼を得たこと</w:t>
      </w:r>
    </w:p>
    <w:p w14:paraId="5EC8C10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9259A8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変化に対応できず、時代に取り残されたこと</w:t>
      </w:r>
    </w:p>
    <w:p w14:paraId="3C0ABD7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0E23F2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0FA40DA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573C106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3ABB884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堅物太郎は、幼い頃から真面目で責任感が強かった。一度決めたことは最後までやり遂げ、宿題は完璧にこなした。彼の忍耐力と社会性は、周囲の大人や友人からの信頼を集めた。しかし、彼は新しい遊びやアイデアを出すことはなく、常に決まったルールの中で行動することを好んだ。創造性の欠如は、彼を安全で安定した道へと導いたが、同時に、彼自身の可能性を狭めていった。</w:t>
      </w:r>
    </w:p>
    <w:p w14:paraId="7DB5C02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D100E9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08594F4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自由な発想で物事を進める友人たちを、時に理解できなかった。彼の頭の中には常に「こうあるべき」という固定観念があり、そこから外れることができなかった。この時期、彼は「正しくあること」が最も重要だと信じ、それ以外の価値観を軽視するようになった。</w:t>
      </w:r>
    </w:p>
    <w:p w14:paraId="2D6A8F2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222A52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4B14A71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7D49BB6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太郎は、真面目さと忍耐力を買われ、大企業に就職した。彼は与えられた仕事を正確に、そして確実にこなし、周囲からの信頼は厚かった。しかし、時代が変わり、組織に新しいアイデアや柔軟な発想が求められるようになると、彼はその変化に対応できなくなった。彼の仕事は「古いやり方」として評価されなくなり、彼は次第に組織の中で居場所を失っていった。</w:t>
      </w:r>
    </w:p>
    <w:p w14:paraId="2496234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4A03A5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2A555CA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真面目さは、友人や家族との関係にも影響を与えた。彼は常に「こうあるべき」という自分の価値観を押し付け、変化を受け入れないため、親しい人々との間に溝が生まれていった。彼にとって、安定と秩序こそが正義であり、それ以外の価値観は理解できなかった。</w:t>
      </w:r>
    </w:p>
    <w:p w14:paraId="0F3C034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95F245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6D3D202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50代になり、会社が大規模なリストラを実施した。新しい発想を生み出せない彼は、リストラの対象となり、長年勤めた会社を去ることになった。彼の人生にとって最大の安定であった仕事が失われた時、彼の世界は崩壊した。</w:t>
      </w:r>
    </w:p>
    <w:p w14:paraId="2628187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29005A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393A5B2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穏やかな日々：</w:t>
      </w:r>
    </w:p>
    <w:p w14:paraId="40EB7D5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リストラ後、太郎は再就職活動を試みたが、新しい技術や考え方についていけず、全てがうまくいかなかった。彼は、自分の人生をかけて築き上げてきた価値観が、もはや社会に必要とされていないという事実に絶望した。彼の晩年は、失われた過去を振り返り、新しい時代を恨む、孤独な日々だった。</w:t>
      </w:r>
    </w:p>
    <w:p w14:paraId="6559C78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FD5894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人生の集大成：</w:t>
      </w:r>
    </w:p>
    <w:p w14:paraId="55706F7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彼の人生の集大成は、失われた信頼と、誰の記憶にも残ることのない、過去の栄光だけだった。彼は、自分の人生が、ただの「時代遅れの存在」として終わったことを悟り、深い絶望の中で最期を迎えた。</w:t>
      </w:r>
    </w:p>
    <w:p w14:paraId="69029F0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E80048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07E2BD4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08FD041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太郎は、自分の人生の全てを否定されたかのような絶望感の中で、ひっそりと息を引き取った。彼の顔には、人生に対する諦めと、過去への執着が混じり合った、複雑な表情が浮かんでいた。</w:t>
      </w:r>
    </w:p>
    <w:p w14:paraId="6C663AC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9E225C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48B29E4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彼の死は、誰にも知られることなく、静かに時が過ぎていった。彼の人生は、変化に対応できない保守的な生き方が、やがて自己を破滅させるという、悲しい教訓を静かに物語っていた。</w:t>
      </w:r>
    </w:p>
    <w:p w14:paraId="24BCFAA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BFA91A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1026AF1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10%</w:t>
      </w:r>
    </w:p>
    <w:p w14:paraId="0A1F19B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42D20C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FF996F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F1E835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EC5B09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30E2BB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26268D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DAA2B7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レポートタイトル：カメレオン子の人間特性計算レポート</w:t>
      </w:r>
    </w:p>
    <w:p w14:paraId="04610BA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05D24CD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2E4CFE4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85461F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適応力：10（高）</w:t>
      </w:r>
    </w:p>
    <w:p w14:paraId="4FE4104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8E930E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創造性：3（低）</w:t>
      </w:r>
    </w:p>
    <w:p w14:paraId="7D6568A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FD38E0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忍耐力：3（低）</w:t>
      </w:r>
    </w:p>
    <w:p w14:paraId="2F05BC4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6D6A0D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社会性：3（低）</w:t>
      </w:r>
    </w:p>
    <w:p w14:paraId="576FB7E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AD82E2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理性：3（低）</w:t>
      </w:r>
    </w:p>
    <w:p w14:paraId="20FF01F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C34A73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ユーモア：3（低）</w:t>
      </w:r>
    </w:p>
    <w:p w14:paraId="70329E9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95090B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共感性：3（低）</w:t>
      </w:r>
    </w:p>
    <w:p w14:paraId="25F11BC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E14056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17:53 JST</w:t>
      </w:r>
    </w:p>
    <w:p w14:paraId="0AA22CF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9086D4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265B02D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自己の喪失とアイデンティティの迷走</w:t>
      </w:r>
    </w:p>
    <w:p w14:paraId="02229B1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53CE85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どんな環境にも一時的に順応できたこと</w:t>
      </w:r>
    </w:p>
    <w:p w14:paraId="06F6CCD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6C7A83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軸となる自己を持てず、誰からも信用を得られなかったこと</w:t>
      </w:r>
    </w:p>
    <w:p w14:paraId="50B916F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9AC691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6A949B9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7A318C2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7F7085D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カメレオン子は、幼い頃から周囲の環境や人間関係に極度に敏感だった。彼女は、特定の友人グループに合わせるために、まるで別人格のように性格や価値観をコロコロと変えた。ある時は活発で流行に敏感な女の子を演じ、またある時は物静かで読書好きな女の子を演じた。彼女の高い適応力は、どんなグループにも属することを可能にしたが、同時に、彼女自身が何者であるのかをわからなくさせた。</w:t>
      </w:r>
    </w:p>
    <w:p w14:paraId="5CCDB8A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1D4420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0AC4B2F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彼女は、周囲から「信用できない人」「八方美人」</w:t>
      </w:r>
      <w:r>
        <w:rPr>
          <w:rFonts w:hint="eastAsia" w:ascii="Hiragino Kaku Gothic ProN W3" w:hAnsi="Hiragino Kaku Gothic ProN W3" w:eastAsia="Hiragino Kaku Gothic ProN W3"/>
          <w:sz w:val="16"/>
          <w:szCs w:val="16"/>
          <w:lang w:eastAsia="ja-JP"/>
        </w:rPr>
        <w:t>「虚言癖」</w:t>
      </w:r>
      <w:r>
        <w:rPr>
          <w:rFonts w:hint="eastAsia" w:ascii="Hiragino Kaku Gothic ProN W3" w:hAnsi="Hiragino Kaku Gothic ProN W3" w:eastAsia="Hiragino Kaku Gothic ProN W3"/>
          <w:sz w:val="16"/>
          <w:szCs w:val="16"/>
        </w:rPr>
        <w:t>と</w:t>
      </w:r>
      <w:r>
        <w:rPr>
          <w:rFonts w:hint="eastAsia" w:ascii="Hiragino Kaku Gothic ProN W3" w:hAnsi="Hiragino Kaku Gothic ProN W3" w:eastAsia="Hiragino Kaku Gothic ProN W3"/>
          <w:sz w:val="16"/>
          <w:szCs w:val="16"/>
          <w:lang w:eastAsia="ja-JP"/>
        </w:rPr>
        <w:t>言わ</w:t>
      </w:r>
      <w:r>
        <w:rPr>
          <w:rFonts w:hint="eastAsia" w:ascii="Hiragino Kaku Gothic ProN W3" w:hAnsi="Hiragino Kaku Gothic ProN W3" w:eastAsia="Hiragino Kaku Gothic ProN W3"/>
          <w:sz w:val="16"/>
          <w:szCs w:val="16"/>
        </w:rPr>
        <w:t>れることが増えた。彼女自身も、どの自分が本当の自分なのかわからなくなり、深い不安と自己嫌悪に陥っていった。この時期、彼女は多重人格障害の初期症状を呈し始めた。</w:t>
      </w:r>
    </w:p>
    <w:p w14:paraId="16121B8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8C2C65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5D689FD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1FCC552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に出てからも、カメレオン子の行動は変わらなかった。彼女は、上司や顧客に合わせて自分の意見を変え、同僚に合わせて態度を変えた。一見すると、非常に協調性が高い人物に見えたが、その根底にあるのは「自分がどうしたいか」という確固たる意志の欠如だった。彼女は、どの職場でも、誰からも本心から信頼されることはなく、重要な仕事や責任ある立場を任されることはなかった。</w:t>
      </w:r>
    </w:p>
    <w:p w14:paraId="6DCB1D0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B574F7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2186AFE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の人間関係は、常に表面的なものだった。彼女は、相手に合わせて性格を変えるため、誰も彼女の「本当の姿」を知らなかった。そのため、誰からも本当の友情を得ることはできず、結婚や家庭を築くこともなかった。彼女の人生は、常に他者の期待という名の仮面を被り続ける、虚しいものだった。</w:t>
      </w:r>
    </w:p>
    <w:p w14:paraId="6E3573F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E28945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3F2BA2F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彼女の人生に、劇的な転機は訪れなかった。彼女は、自分という軸を持てないまま、ただ流されるように時を過ごした。彼女の精神は次第に不安定になり、多重人格障害が悪化していった。</w:t>
      </w:r>
    </w:p>
    <w:p w14:paraId="5C4459D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C5119B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3DF676C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穏やかな日々：</w:t>
      </w:r>
    </w:p>
    <w:p w14:paraId="7319E3C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彼女は社会から完全に孤立した。誰も彼女に興味を持つことはなく、彼女自身も、自分の人生に絶望していた。彼女の心は、様々な人格が入り乱れる混沌とした状態であり、彼女自身も、自分が誰なのかを認識できなくなっていた。</w:t>
      </w:r>
    </w:p>
    <w:p w14:paraId="30C3D6B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FBEC6D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人生の集大成：</w:t>
      </w:r>
    </w:p>
    <w:p w14:paraId="3AA0527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彼女の人生の集大成は、他者に合わせて生き続けた結果、失われた「自己」という名の空白だけだった。</w:t>
      </w:r>
    </w:p>
    <w:p w14:paraId="6173022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B49701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5F46E1A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751EBBE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は、自分が誰なのか、なぜここにいるのかもわからないまま、精神病院の一室で静かに息を引き取った。彼女の顔には、人生に対する諦めや、もはや何も感じることができない、空虚な表情が浮かんでいた。</w:t>
      </w:r>
    </w:p>
    <w:p w14:paraId="58D742A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B6087B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34CB0A5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彼女の死は、誰にも知られることはなかった。彼女の人生は、過度な適応力が、最終的に自己を破滅させるという、悲しい教訓を静かに物語っていた。</w:t>
      </w:r>
    </w:p>
    <w:p w14:paraId="4205F41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E1C44F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12E8C65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5%</w:t>
      </w:r>
    </w:p>
    <w:p w14:paraId="4195660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2EABEB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2D0BF9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E6FEA7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D741B1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レポートタイトル：我慢強夫の人間特性計算レポート</w:t>
      </w:r>
    </w:p>
    <w:p w14:paraId="38C6840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60EF3ED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6F822BA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61E99B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忍耐力：10（高）</w:t>
      </w:r>
    </w:p>
    <w:p w14:paraId="265F1B2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DB73CF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創造性：4（低）</w:t>
      </w:r>
    </w:p>
    <w:p w14:paraId="00A5EBA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614BB3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ユーモア：4（低）</w:t>
      </w:r>
    </w:p>
    <w:p w14:paraId="09D4A13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56D628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社会性：4（低）</w:t>
      </w:r>
    </w:p>
    <w:p w14:paraId="13C11FA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A9A5A9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理性：4（低）</w:t>
      </w:r>
    </w:p>
    <w:p w14:paraId="1BC2027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7FC425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探究心：4（低）</w:t>
      </w:r>
    </w:p>
    <w:p w14:paraId="480AF50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3A8B2A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共感性：4（低）</w:t>
      </w:r>
    </w:p>
    <w:p w14:paraId="04CC8BB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F92716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17:55 JST</w:t>
      </w:r>
    </w:p>
    <w:p w14:paraId="19BBC31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FAA633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0C63E3A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圧力に耐え続ける鋼鉄の精神と、その突然の破綻</w:t>
      </w:r>
    </w:p>
    <w:p w14:paraId="719376C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CE00DE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どんな逆境にも耐え抜き、与えられた役割を全うしたこと</w:t>
      </w:r>
    </w:p>
    <w:p w14:paraId="4991B24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575BBE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感情を抑え続けた結果、制御不能な怒りを爆発させたこと</w:t>
      </w:r>
    </w:p>
    <w:p w14:paraId="269AED5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C77C38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73F50C7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04DA571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426167D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我慢強夫は、幼い頃から感情を表に出すことが苦手だった。いじめに遭っても、理不尽な扱いを受けても、彼はただ黙って耐え続けた。彼の高い忍耐力は、どんな困難にも耐えることを可能にしたが、同時に、自己の感情を抑圧する癖をつけていった。彼は、他者とのコミュニケーションも苦手であり、自分の内面を誰かに打ち明けることはなかった。</w:t>
      </w:r>
    </w:p>
    <w:p w14:paraId="011031C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56B3A6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6F5B7F6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常に、自分の感情を押し殺すことにエネルギーを使っていた。その結果、彼の心の中には、抑えつけられた怒りや悲しみが、静かに、しかし確実に蓄積されていった。彼は、誰にも相談することなく、一人で全てのストレスを抱え込んだ。</w:t>
      </w:r>
    </w:p>
    <w:p w14:paraId="6ADCD3E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758A76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196CAE9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1B61D63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に出てからも、我慢強夫の忍耐力は健在だった。彼は、どんなブラック企業でも、理不尽な上司の叱責にも、過酷な労働環境にも耐え続けた。彼は、不満を一切口にせず、ただ黙々と仕事をこなしたため、会社からは「従順で扱いやすい従業員」として重宝された。</w:t>
      </w:r>
    </w:p>
    <w:p w14:paraId="7BFD0FC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DDFF0F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2556C08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誰とも親密な人間関係を築くことができなかった。彼は、自分の感情を表に出せないため、周囲の人々からは「何を考えているのかわからない人」と敬遠された。家庭を持っても、自分の意見を主張することなく、常に我慢するだけであったため、家族との間に深い溝が生まれていった。</w:t>
      </w:r>
    </w:p>
    <w:p w14:paraId="3E48424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9EF391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66971A0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生に、穏やかな転機は訪れなかった。長年にわたるストレスの蓄積は、彼の心身を蝕んでいた。彼は、ある日突然、抑えきれなくなった怒りを爆発させ、全く関係のない他人を傷つけるという凶行に走ってしまった。</w:t>
      </w:r>
    </w:p>
    <w:p w14:paraId="11C23AD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2903D9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486FC25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このレポートのシミュレーションにおいて、我慢強夫の人生は中年期で終止符が打たれたため、この章は存在しません。</w:t>
      </w:r>
    </w:p>
    <w:p w14:paraId="02FCE83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BDB678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7FFF14B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1F01A84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刑務所の冷たい壁に囲まれ、一人静かに生涯を終えた。彼は、なぜ自分がこんな人生を歩むことになったのか、最後まで理解することはできなかった。彼の最期の顔には、長年の我慢と、爆発してしまった後悔の念が混ざり合っていた。</w:t>
      </w:r>
    </w:p>
    <w:p w14:paraId="3F65D4C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FF2CAE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53E82DA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彼の事件は、世間を騒がせたが、彼の人生や動機に深く関心を持つ者はいなかった。彼の人生は、極端な忍耐力が、最終的に自己と他者を破滅させるという、悲しい教訓を静かに物語っていた。</w:t>
      </w:r>
    </w:p>
    <w:p w14:paraId="3521D13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F5BEF7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最終評価</w:t>
      </w:r>
    </w:p>
    <w:p w14:paraId="4B6C2BD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5%</w:t>
      </w:r>
    </w:p>
    <w:p w14:paraId="5869585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47EAA3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66B144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65C75F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212116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CF233E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7A9EC6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0F771C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5733F6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82368F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61983C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レポートタイトル：無関心花子の人間特性計算レポート</w:t>
      </w:r>
    </w:p>
    <w:p w14:paraId="755AF88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5178D34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08028D5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A275E0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社会性：8（高）</w:t>
      </w:r>
    </w:p>
    <w:p w14:paraId="549690E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FAD894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共感性：7（高）</w:t>
      </w:r>
    </w:p>
    <w:p w14:paraId="3052973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94CB98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ユーモア：6（平均）</w:t>
      </w:r>
    </w:p>
    <w:p w14:paraId="1F59240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1EEB07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探究心：0（低）</w:t>
      </w:r>
    </w:p>
    <w:p w14:paraId="093F49B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378C62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7E1D70D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BBF786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17:58 JST</w:t>
      </w:r>
    </w:p>
    <w:p w14:paraId="5240B3A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B6F042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7F64D94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人との繋がりを求めながらも、その深みを失った人生</w:t>
      </w:r>
    </w:p>
    <w:p w14:paraId="19F2600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AF2AC7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誰からも好かれ、円滑な人間関係を築いたこと</w:t>
      </w:r>
    </w:p>
    <w:p w14:paraId="698548A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BD344A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知的好奇心の欠如により、人との深い繋がりを維持できなかったこと</w:t>
      </w:r>
    </w:p>
    <w:p w14:paraId="2543A6A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75E845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3BC0C35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5ECC329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76FD057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無関心花子は、幼い頃から人当たりが良く、誰とでもすぐに仲良くなれた。彼女の社交性と共感性は、友人や家族からの信頼を築くのに役立った。しかし、彼女は新しいことを学ぶことに全く関心がなかった。学校の勉強も、最低限の知識を得るだけで満足し、読書や趣味といった探求を必要とする活動には手を出さなかった。</w:t>
      </w:r>
    </w:p>
    <w:p w14:paraId="3811AEF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685837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77EFEEC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は、周囲の人々が熱心に語る専門的な話題や、深い趣味の話についていけなかった。彼女は、会話を弾ませるために、共感性やユーモアを駆使して愛想よく振る舞ったが、その会話はいつも表面的なものに留まった。次第に、彼女の会話の浅さに気づいた人々は、深い話を共有することを避け、彼女から離れていった。</w:t>
      </w:r>
    </w:p>
    <w:p w14:paraId="7352710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4CF640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19EB5A1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11D1D25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に出た花子は、その愛想の良さで、どの職場でもすぐに溶け込むことができた。彼女はチームの雰囲気を明るく保ち、人間関係の潤滑油として重宝された。しかし、専門的な知識や新しい技術を習得しようとしないため、仕事で大きな成果を上げることはなかった。彼女のキャリアは、常に同じ場所をぐるぐる回るように、停滞していった。</w:t>
      </w:r>
    </w:p>
    <w:p w14:paraId="6053F7E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5ECC55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026DD1E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の人間関係は、常に広く浅いものだった。多くの友人はいたが、本当に心を許せる相手はいなかった。彼女自身、新しい話題を提供することができないため、次第に会話がなくなっていき、友人関係は自然消滅していった。パートナーとの関係も、表面的な会話しかなく、次第に溝が深まっていった。</w:t>
      </w:r>
    </w:p>
    <w:p w14:paraId="09BD02B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C53263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3959DA5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彼女の人生に、大きな転機は訪れなかった。彼女は、現状維持を好み、変化を嫌った。新しいことを学ぶことへの無関心さが、彼女の人生を停滞させ、孤独へと追いやった。</w:t>
      </w:r>
    </w:p>
    <w:p w14:paraId="4B4F9D1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1CDE20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77ECC28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穏やかな日々：</w:t>
      </w:r>
    </w:p>
    <w:p w14:paraId="745C1B4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晩年、彼女は一人で過ごすことが増えた。彼女の周りには、もう誰もいなかった。彼女は、孤独の中で、なぜ自分が一人になったのかを理解しようと試みたが、その探究心はもはや残されていなかった。</w:t>
      </w:r>
    </w:p>
    <w:p w14:paraId="0038B2B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0905D3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人生の集大成：</w:t>
      </w:r>
    </w:p>
    <w:p w14:paraId="631ECE8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の人生の集大成は、誰の記憶にも残らない、ただ過ぎ去っていった時間だけだった。彼女は、人との繋がりを求めて生きてきたが、その繋がりを維持するための知的な好奇心を持っていなかったため、最終的には何も得られなかった。</w:t>
      </w:r>
    </w:p>
    <w:p w14:paraId="2B60911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52ECB2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7670BCA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13E22A3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彼女は、自分の人生が何だったのかもわからないまま、一人静かに息を引き取った。その顔には、満たされない人生への、かすかな寂しさが浮かんでいた。</w:t>
      </w:r>
    </w:p>
    <w:p w14:paraId="6842A0A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22528A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27C8979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彼女の死は、誰にも知られることはなかった。彼女の人生は、人間関係を築く才能があっても、知的好奇心がなければ、その関係は長く続かないという、悲しい教訓を静かに物語っていた。</w:t>
      </w:r>
    </w:p>
    <w:p w14:paraId="0F9A31D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863282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2651AF3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 xml:space="preserve">人生の満足度： </w:t>
      </w:r>
      <w:r>
        <w:rPr>
          <w:rFonts w:hint="default" w:ascii="Hiragino Kaku Gothic ProN W3" w:hAnsi="Hiragino Kaku Gothic ProN W3" w:eastAsia="Hiragino Kaku Gothic ProN W3"/>
          <w:sz w:val="16"/>
          <w:szCs w:val="16"/>
          <w:lang w:val="en-US"/>
        </w:rPr>
        <w:t>2</w:t>
      </w:r>
      <w:r>
        <w:rPr>
          <w:rFonts w:hint="eastAsia" w:ascii="Hiragino Kaku Gothic ProN W3" w:hAnsi="Hiragino Kaku Gothic ProN W3" w:eastAsia="Hiragino Kaku Gothic ProN W3"/>
          <w:sz w:val="16"/>
          <w:szCs w:val="16"/>
        </w:rPr>
        <w:t>5%</w:t>
      </w:r>
    </w:p>
    <w:p w14:paraId="5334FC8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627D00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6E70B9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2513E2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D7E7C8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6EE9ED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D9BC14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レポートタイトル：衝動太郎の人間特性計算レポート</w:t>
      </w:r>
    </w:p>
    <w:p w14:paraId="32A8B63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2479854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2FCD6D6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9A75D0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共感性：9（高）</w:t>
      </w:r>
    </w:p>
    <w:p w14:paraId="67ECC33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EA3485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創造性：8（高）</w:t>
      </w:r>
    </w:p>
    <w:p w14:paraId="0088091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7ADCC7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ユーモア：8（高）</w:t>
      </w:r>
    </w:p>
    <w:p w14:paraId="3274B9C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2F6885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理性：0（低）</w:t>
      </w:r>
    </w:p>
    <w:p w14:paraId="71A1AA3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F847A9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7B209B9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554E98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18:03 JST</w:t>
      </w:r>
    </w:p>
    <w:p w14:paraId="04E3318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1F5994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154D45C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感情の赴くままに生き、自己破壊へと至る道</w:t>
      </w:r>
    </w:p>
    <w:p w14:paraId="58042D6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A9C6EC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持ち前の魅力で多くの人々を惹きつけ、愛されたこと</w:t>
      </w:r>
    </w:p>
    <w:p w14:paraId="7116DE3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172804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理性の欠如により、衝動的な行動で全てを失ったこと</w:t>
      </w:r>
    </w:p>
    <w:p w14:paraId="41D09DE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FADFE7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526C4E0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3269DF8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6E39CDC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衝動太郎は、幼い頃から感情豊かで、人を惹きつける魅力にあふれていた。共感性が高く、人の心に寄り添うことができたため、多くの友人や家族に愛された。創造性とユーモアも豊かで、彼の周りにはいつも笑顔と活気があった。しかし、彼は物事を深く考えず、その時の感情や衝動で行動することが多かった。</w:t>
      </w:r>
    </w:p>
    <w:p w14:paraId="38143E8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205383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71D020A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宿題や課題を計画的にこなすことができず、常に締め切りギリギリで取り組んだ。試験勉強も一夜漬けで乗り切ろうとし、結果的に成績は安定しなかった。彼の行動は予測不能で、周囲の人々を心配させたが、彼の魅力がそれを補い、大きな問題にはならなかった。彼は、自分の衝動的な行動が、いずれ大きな代償を伴うことに気づくことはなかった。</w:t>
      </w:r>
    </w:p>
    <w:p w14:paraId="1D29AAE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A93FF1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73778BF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5689D94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に出た太郎は、その天性の魅力と創造性で、クリエイティブな分野で一時的に成功を収めた。しかし、彼は感情に任せて仕事を進めるため、プロジェクトを途中で投げ出したり、顧客との約束を破ったりすることが続いた。彼は、感情的な人間関係にエネルギーを注ぎ、論理的な判断を必要とする仕事では失敗を繰り返した。</w:t>
      </w:r>
    </w:p>
    <w:p w14:paraId="0AD1496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2F9A0F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5D000C7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多くの恋愛をしたが、衝動的な行動や金銭的な問題が原因で、どの関係も長続きしなかった。彼は、人から愛される才能はあったが、その愛を維持するための理性を持っていなかった。ギャンブルや投資にも手を出したが、論理的な分析ができず、感情に任せて大金をつぎ込み、全財産を失った。</w:t>
      </w:r>
    </w:p>
    <w:p w14:paraId="7C0733E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CCCA5D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521F90C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何度も、金銭的な破綻という転機を経験した。しかし、彼はその度に「またなんとかなる」と楽観的に考え、自分の行動を改めようとはしなかった。彼の人生は、常に「なんとかならない」という現実を突きつけられる、自己破壊の連続だった。</w:t>
      </w:r>
    </w:p>
    <w:p w14:paraId="2B3A69B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B77707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23879AC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このレポートのシミュレーションにおいて、衝動太郎の人生は中年期で終止符が打たれたため、この章は存在しません。</w:t>
      </w:r>
    </w:p>
    <w:p w14:paraId="5CB8C3F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FFD802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1D9E80B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0BA6E9D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全財産を失い、多額の借金を背負った彼は、誰もいない場所で一人、静かに自殺を選んだ。彼の心の中は、人生に対する後悔と、それでも止められなかった自己破壊の衝動に対する絶望で満たされていた。</w:t>
      </w:r>
    </w:p>
    <w:p w14:paraId="1CEBCFF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B7EACC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7CDD133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死は、一部の人々に悲しみと衝撃を与えたが、彼の破滅的な人生は、誰もが「仕方がない」と諦めるような結末だった。彼の人生は、理性なき感情が、いかに人を破滅へと導くかという、悲しい教訓を静かに物語っていた。</w:t>
      </w:r>
    </w:p>
    <w:p w14:paraId="414C97B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0B8650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29F471A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5%</w:t>
      </w:r>
    </w:p>
    <w:p w14:paraId="0497BB1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B8A8FB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6CBEB8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2421AC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E1EFF3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7C3323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9EEA76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8AE272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3058F0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9CE0D6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D27E27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824A37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D0C3D8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レポートタイトル：天才変人の人間特性計算レポート</w:t>
      </w:r>
    </w:p>
    <w:p w14:paraId="741E4F6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3BC117E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43257AB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24B008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理性：10（高）</w:t>
      </w:r>
    </w:p>
    <w:p w14:paraId="780E502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9CCF8A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創造性：10（高）</w:t>
      </w:r>
    </w:p>
    <w:p w14:paraId="5BA7320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F3DA2B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共感性：2（低）</w:t>
      </w:r>
    </w:p>
    <w:p w14:paraId="16CA014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399FE6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社会性：2（低）</w:t>
      </w:r>
    </w:p>
    <w:p w14:paraId="513F686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8C1134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探究心：2（低）</w:t>
      </w:r>
    </w:p>
    <w:p w14:paraId="1B547CC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01178E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ユーモア：2（低）</w:t>
      </w:r>
    </w:p>
    <w:p w14:paraId="1CFB204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AA2DB8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忍耐力：2（低）</w:t>
      </w:r>
    </w:p>
    <w:p w14:paraId="1D48B28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7A39E8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18:05 JST</w:t>
      </w:r>
    </w:p>
    <w:p w14:paraId="6AF84E0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2E3730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386FE6D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天才的な閃きと、世界との断絶</w:t>
      </w:r>
    </w:p>
    <w:p w14:paraId="4455833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8F323B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誰も思いつかないような革新的なアイデアを次々と生み出したこと</w:t>
      </w:r>
    </w:p>
    <w:p w14:paraId="79C1548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D57ECD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他者と協力する術を知らず、アイデアを現実のものにできなかったこと</w:t>
      </w:r>
    </w:p>
    <w:p w14:paraId="27AF9B7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2DDF89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241EFE5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354AC51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4D2CB7F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天才変人は、幼い頃から驚くべき理性と創造性を発揮した。彼の頭の中には、常に新しいアイデアが溢れており、周囲の子供たちとは全く異なる世界を生きていた。しかし、共感性や社会性が極端に低いため、他人の感情を理解できず、自分の考えを言葉で伝えることも苦手だった。</w:t>
      </w:r>
    </w:p>
    <w:p w14:paraId="6AC85AD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57F5E9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773AB9B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学校で孤立し、「変人」として扱われた。誰も彼のアイデアを理解しようとせず、彼は次第に、自分の世界に閉じこもるようになった。彼は、自分の頭の中にあるアイデアを現実のものにしたいと強く願ったが、それを実現するためには他者の協力が必要であることを理解できなかった。彼は、自分の思考こそが全てであり、他者は無価値な存在だと考えるようになった。</w:t>
      </w:r>
    </w:p>
    <w:p w14:paraId="4219887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AF9011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0A74BB4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652670C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社会に出た天才変人は、革新的なアイデアを次々と生み出した。彼は、自分のアイデアをインターネット上で公開したが、その閲覧数は一桁だった。彼は、自分のアイデアが世に知られることはなく、</w:t>
      </w:r>
      <w:r>
        <w:rPr>
          <w:rFonts w:hint="eastAsia" w:ascii="Hiragino Kaku Gothic ProN W3" w:hAnsi="Hiragino Kaku Gothic ProN W3" w:eastAsia="Hiragino Kaku Gothic ProN W3"/>
          <w:sz w:val="16"/>
          <w:szCs w:val="16"/>
          <w:lang w:eastAsia="ja-JP"/>
        </w:rPr>
        <w:t>さらに</w:t>
      </w:r>
      <w:r>
        <w:rPr>
          <w:rFonts w:hint="eastAsia" w:ascii="Hiragino Kaku Gothic ProN W3" w:hAnsi="Hiragino Kaku Gothic ProN W3" w:eastAsia="Hiragino Kaku Gothic ProN W3"/>
          <w:sz w:val="16"/>
          <w:szCs w:val="16"/>
        </w:rPr>
        <w:t>自分の内なる世界に閉じこもるようになった。</w:t>
      </w:r>
    </w:p>
    <w:p w14:paraId="0CE1182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F37AD1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228F572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生に、人間関係は存在しなかった。彼は、他者と関わることを拒み、自分のアイデアの世界に没頭した。彼は、孤独を苦痛と感じることはなかったが、その代償として、彼の才能は誰にも知られることなく、無駄に消費されていった。</w:t>
      </w:r>
    </w:p>
    <w:p w14:paraId="1750416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48A626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7981CE0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彼の人生に、大きな転機は訪れなかった。彼の人生は、孤独な創造と、未発表のアイデアの山に埋もれていく、静かな破滅の連続だった。</w:t>
      </w:r>
    </w:p>
    <w:p w14:paraId="3628E4A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BBF37A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1844E40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穏やかな日々：</w:t>
      </w:r>
    </w:p>
    <w:p w14:paraId="0374E3C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晩年、彼の理性は徐々に失われ、現実と妄想の区別がつかなくなっていった。彼は、自分が生み出したアイデアの登場人物たちが、現実世界で活躍していると信じ込み、その妄想の中で孤独な日々を送った。</w:t>
      </w:r>
    </w:p>
    <w:p w14:paraId="2D54EB0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AF6793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人生の集大成：</w:t>
      </w:r>
    </w:p>
    <w:p w14:paraId="7FEFF19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彼の人生の集大成は、誰にも理解されないまま、彼の頭の中でしか存在しなかった、無数の革新的なアイデアだった。</w:t>
      </w:r>
    </w:p>
    <w:p w14:paraId="570AB5C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38F579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4E8E81A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4F7E6AB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彼は、自分の作り出した妄想の世界の中で、満面の笑みを浮かべたまま、静かに息を引き取った。彼の最期の瞬間は、現実の世界から完全に隔絶された、悲しいほどに幸福なものだった。</w:t>
      </w:r>
    </w:p>
    <w:p w14:paraId="32C1F63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7E684C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79393EC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死は、誰にも知られることはなく、彼のアイデアも、彼と共に闇に葬られた。彼の人生は、素晴らしい才能も、他者と分かち合わなければ、ただの幻で終わってしまうという、悲しい教訓を静かに物語っていた。</w:t>
      </w:r>
    </w:p>
    <w:p w14:paraId="3121EDF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726B23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030321B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10%</w:t>
      </w:r>
    </w:p>
    <w:p w14:paraId="7B7447F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EB4E4A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85A5B1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55B2FD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79447B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682E67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975DC0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レポートタイトル：内向花子の人間特性計算レポート</w:t>
      </w:r>
    </w:p>
    <w:p w14:paraId="3D37F4B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6468A55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3A1F911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25CEB0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共感性：9（高）</w:t>
      </w:r>
    </w:p>
    <w:p w14:paraId="5BE9C27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AE1FD4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理性：8（高）</w:t>
      </w:r>
    </w:p>
    <w:p w14:paraId="456D361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5F5CD2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探究心：7（高）</w:t>
      </w:r>
    </w:p>
    <w:p w14:paraId="1631D2C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0FC17F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社会性：1（低）</w:t>
      </w:r>
    </w:p>
    <w:p w14:paraId="24DF22C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45D254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1F1A6F2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953ED0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19:18 JST</w:t>
      </w:r>
    </w:p>
    <w:p w14:paraId="3E25AF3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C0EB02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5211B1A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優しさと才能、そして社会からの孤立</w:t>
      </w:r>
    </w:p>
    <w:p w14:paraId="64B1656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40B2C6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優れた能力で、他者の心に寄り添い続けたこと</w:t>
      </w:r>
    </w:p>
    <w:p w14:paraId="07B73F3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225944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人前に出ることができず、才能を活かせなかったこと</w:t>
      </w:r>
    </w:p>
    <w:p w14:paraId="7AAC411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90B995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34CBE65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5EA7E28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0D4AE61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内向花子は、幼い頃から非常に優しく、共感性が高かった。彼女は、他者の感情を敏感に察知し、困っている人を見ると放っておけなかった。高い理性と探究心も持ち合わせており、彼女は知識を貪欲に吸収し、物事を深く考えることが得意だった。しかし、彼女の社会性は極端に低く、人前に出ることや、自分の意見を主張することが苦手だった。</w:t>
      </w:r>
    </w:p>
    <w:p w14:paraId="1BC8228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4B4B08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412816F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は、学校の授業やグループ活動を避け、一人でいることを好んだ。彼女は、自分の内なる世界を大切にし、自分の興味のある分野に没頭した。彼女の心の中には、他者を助けたいという強い気持ちがあったが、それを表現する手段を持たなかった。</w:t>
      </w:r>
    </w:p>
    <w:p w14:paraId="547E936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90A2AE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7863803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7F57B43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に出た内向花子は、人前に出ることができず、引きこもりになった。彼女の優れた能力は、社会で活かされることはなかった。彼女の唯一の生きがいは、オンラインゲーム上で他人の愚痴を聞いて共感してあげることだった。彼女は、自分は社会にすら出ていないのに、他者の心に寄り添うことだけを自分の存在意義としていた。</w:t>
      </w:r>
    </w:p>
    <w:p w14:paraId="6CC6168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E6D6A6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794F182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彼女の人間関係は、オンライン上の仮想的なものだけだった。彼女は、現実世界で誰とも深く心を通わせることができず、家族以外との関わりはほとんどなかった。</w:t>
      </w:r>
    </w:p>
    <w:p w14:paraId="7DB8D69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1E17BF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1AD4197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彼女の人生に、自ら起こした転機は一度もなかった。彼女は、常に自分の殻に閉じこもり、他者の人生を生きているようだった。</w:t>
      </w:r>
    </w:p>
    <w:p w14:paraId="2F1D7BD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B3ED80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3E25ABA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穏やかな日々：</w:t>
      </w:r>
    </w:p>
    <w:p w14:paraId="629A0FC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晩年、彼女は家族が亡くなると、彼女の面倒を見る人もいなくなり、一人で孤独な日々を送った。彼女の心の中は、かつての他者への共感力はなく、ただただ空虚なものになっていた。</w:t>
      </w:r>
    </w:p>
    <w:p w14:paraId="13155EE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B463B3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人生の集大成：</w:t>
      </w:r>
    </w:p>
    <w:p w14:paraId="20C5749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彼女の人生の集大成は、誰にも知られることのなかった素晴らしい才能と、誰にも寄り添うことのできなかった孤独な人生だった。</w:t>
      </w:r>
    </w:p>
    <w:p w14:paraId="7D5C482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90EB03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2477D3C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6BD14DA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彼女は、孤独の中で栄養失調で衰弱死した。彼女の最期の顔には、自分の人生に対する後悔と、自分の才能が報われなかった悲しみが浮かんでいた。</w:t>
      </w:r>
    </w:p>
    <w:p w14:paraId="1878EE7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8C3C9F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1CDE557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彼女の死は、誰にも知られることはなかった。彼女の人生は、素晴らしい才能を持っていても、それを活かさなければ、最終的に全てを失ってしまうという、悲しい教訓を静かに物語っていた。</w:t>
      </w:r>
    </w:p>
    <w:p w14:paraId="1E80811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B6B9C5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5255C65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 xml:space="preserve">人生の満足度： </w:t>
      </w:r>
      <w:r>
        <w:rPr>
          <w:rFonts w:hint="default" w:ascii="Hiragino Kaku Gothic ProN W3" w:hAnsi="Hiragino Kaku Gothic ProN W3" w:eastAsia="Hiragino Kaku Gothic ProN W3"/>
          <w:sz w:val="16"/>
          <w:szCs w:val="16"/>
          <w:lang w:val="en-US"/>
        </w:rPr>
        <w:t>2</w:t>
      </w:r>
      <w:r>
        <w:rPr>
          <w:rFonts w:hint="eastAsia" w:ascii="Hiragino Kaku Gothic ProN W3" w:hAnsi="Hiragino Kaku Gothic ProN W3" w:eastAsia="Hiragino Kaku Gothic ProN W3"/>
          <w:sz w:val="16"/>
          <w:szCs w:val="16"/>
        </w:rPr>
        <w:t>5%</w:t>
      </w:r>
    </w:p>
    <w:p w14:paraId="051CCC4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86C8A9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65F5A6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6B8FD7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BF2818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CC1317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72DC55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9F1771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F39308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AC2820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1FA8B1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レポートタイトル：気分屋太郎の人間特性計算レポート</w:t>
      </w:r>
    </w:p>
    <w:p w14:paraId="3597651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2E1AB56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066F920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7F3EEA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創造性：9（高）</w:t>
      </w:r>
    </w:p>
    <w:p w14:paraId="3C13CC0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613187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ユーモア：8（高）</w:t>
      </w:r>
    </w:p>
    <w:p w14:paraId="0EF2E03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E5CB1C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適応力：2（低）</w:t>
      </w:r>
    </w:p>
    <w:p w14:paraId="7C3793E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A33EE9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忍耐力：2（低）</w:t>
      </w:r>
    </w:p>
    <w:p w14:paraId="557856B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B78DB1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6D24393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16DD70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18:13 JST</w:t>
      </w:r>
    </w:p>
    <w:p w14:paraId="7A650FF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93C291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6ED821D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感情の波に翻弄された才能の旅路</w:t>
      </w:r>
    </w:p>
    <w:p w14:paraId="462C3FC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613574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持ち前の才能とユーモアで、多くの人々を魅了したこと</w:t>
      </w:r>
    </w:p>
    <w:p w14:paraId="2A028E8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E8A152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感情の起伏が激しく、人間関係や社会生活を維持できなかったこと</w:t>
      </w:r>
    </w:p>
    <w:p w14:paraId="5EC234D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E348A0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5FE0121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25C6473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6977D38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気分屋太郎は、幼い頃から感情の起伏が激しい子供だった。機嫌が良い時は、創造性豊かなアイデアとユーモアで周囲を笑わせ、人気者になった。しかし、一度機嫌が悪くなると、まるで別人のように怒りや悲しみを爆発させた。彼の適応力と忍耐力は低く、環境の変化や困難な状況に耐えることができなかった。</w:t>
      </w:r>
    </w:p>
    <w:p w14:paraId="6D7166A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5C77DE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3A3D5FC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感情の波は、友人関係を長続きさせることができなかった。彼に好意を抱く友人は多かったが、彼の突然の態度変化に戸惑い、次第に離れていった。彼は、自分の感情をコントロールできないことに苦しみながらも、その原因を理解することはできなかった。この頃から、彼の心は不安定な状態に陥り、双極性障害の兆候が現れ始めた。</w:t>
      </w:r>
    </w:p>
    <w:p w14:paraId="620CFAB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BEA3F2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0000A12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4361ACA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に出た太郎は、その才能とユーモアで、クリエイティブな分野で一時的に成功を収めた。しかし、彼の感情の起伏は、仕事にも大きな影響を与えた。躁状態の時は、驚くほどの集中力とアイデアを発揮したが、鬱状態になると、何も手につかなくなり、仕事を放棄することが続いた。彼は、一つの会社に長く勤めることができず、転職を繰り返した。</w:t>
      </w:r>
    </w:p>
    <w:p w14:paraId="7A99A13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3BE5A4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3668B7C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間関係は、ジェットコースターのようなものだった。躁状態の時は、多くの人々と活発に交流したが、鬱状態になると、誰とも会いたがらなくなり、連絡を絶った。彼の友人たちは、彼の突然の態度変化に振り回され、次第に彼の元から離れていった。彼の人生に、本当に心を許せるような深い人間関係は存在しなかった。</w:t>
      </w:r>
    </w:p>
    <w:p w14:paraId="58B2ADA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D9A298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5E0B152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自身の感情の不安定さから、双極性障害と診断された。しかし、彼はその診断を受け入れることができず、治療を拒否した。彼の人生は、病気と向き合うことなく、感情の波に乗り続ける、危険な旅路となった。</w:t>
      </w:r>
    </w:p>
    <w:p w14:paraId="5BC44C6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9F5E85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121BBA7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このレポートのシミュレーションにおいて、気分屋太郎の人生は中年期で終止符が打たれたため、この章は存在しません。</w:t>
      </w:r>
    </w:p>
    <w:p w14:paraId="78A7CE8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FDEA7A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5D9990E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3987852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彼は、双極性障害による躁状態で、現実離れした高揚感の中で自動車事故を起こし、非業の死を遂げた。彼の最期の表情は、喜びと興奮に満ちた、悲しいほどに幸福なものだった。</w:t>
      </w:r>
    </w:p>
    <w:p w14:paraId="2318F42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186D6B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2F7C1FE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死は、才能ある人物の早すぎる死として、一部の人々に惜しまれた。しかし、彼の人生は、才能があっても感情をコントロールできなければ、最終的に自己を破滅させてしまうという、悲しい教訓を静かに物語っていた。</w:t>
      </w:r>
    </w:p>
    <w:p w14:paraId="3A0B74C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851A22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4A16AF6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10%</w:t>
      </w:r>
    </w:p>
    <w:p w14:paraId="530B585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C7E8D0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7EB69A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33AD54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69CCE8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1013AF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F954C2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769BD2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4BFDBA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491462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09FC22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6AE5A3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EBDA4D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レポートタイトル：能天気太郎の人間特性計算レポート</w:t>
      </w:r>
    </w:p>
    <w:p w14:paraId="1C1FCD8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7D1079B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323B26E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226D93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ユーモア：10（高）</w:t>
      </w:r>
    </w:p>
    <w:p w14:paraId="237A8E3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30D3E2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適応力：8（高）</w:t>
      </w:r>
    </w:p>
    <w:p w14:paraId="06DAC47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FB4A03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社会性：8（高）</w:t>
      </w:r>
    </w:p>
    <w:p w14:paraId="08F4E84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20A0BF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探究心：2（低）</w:t>
      </w:r>
    </w:p>
    <w:p w14:paraId="5D92926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EB4C9F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33C8C7B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795E7C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18:16 JST</w:t>
      </w:r>
    </w:p>
    <w:p w14:paraId="654FCAE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CF91B1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4CEDC3B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明るさと人気、そして無計画な人生の末路</w:t>
      </w:r>
    </w:p>
    <w:p w14:paraId="236FAF8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BFDE4E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持ち前の明るさで、常に人々に囲まれていたこと</w:t>
      </w:r>
    </w:p>
    <w:p w14:paraId="0E359B2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8A08F6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危機感がなく、将来への備えを怠ったこと</w:t>
      </w:r>
    </w:p>
    <w:p w14:paraId="52131D0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D04082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276939A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5563AA5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3B05B3B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能天気太郎は、幼い頃から天性の明るさとユーモアのセンスで、周囲を笑顔にさせる人気者だった。彼の高い社会性と適応力は、どんな環境にもすぐに溶け込み、誰とでも仲良くなることを可能にした。しかし、彼は物事を深く考えたり、将来の計画を立てたりすることには全く興味がなく、常にその場の楽しさを追求した。</w:t>
      </w:r>
    </w:p>
    <w:p w14:paraId="720132C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E13683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7B9817E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宿題や勉強を真面目にやろうとせず、常に楽な道を選んだ。彼の周りにはいつも人がいたため、彼は孤独を感じることはなかったが、その一方で、自分の将来について深く考える機会もなかった。彼は、人生はなんとかなるものだと楽観的に捉え、危機感を持つことがなかった。</w:t>
      </w:r>
    </w:p>
    <w:p w14:paraId="493FEA8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554157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29A6BD4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188396F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に出た太郎は、その人当たりの良さから、どの職場でもすぐに人気者になった。しかし、彼は仕事でスキルを磨いたり、キャリアアップを目指したりすることに無関心だった。彼は、その場しのぎの仕事で満足し、将来のために貯金や投資をすることもなく、その日暮らしの生活を送った。</w:t>
      </w:r>
    </w:p>
    <w:p w14:paraId="4249CEE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15C106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49F121D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多くの友人とパートナーに恵まれたが、彼の無計画さと危機感のなさは、次第に周囲の人々を疲れさせていった。彼の周りには、彼を心配し、忠告する人もいたが、彼はそれらを真剣に受け止めることはなかった。彼は、楽しい時間を共有することは得意だったが、将来の不安を分かち合うことはできなかった。</w:t>
      </w:r>
    </w:p>
    <w:p w14:paraId="3A1F31C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08052B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737C512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儲け話に簡単に騙され、大きな借金を背負うことになった。しかし、彼はそれでも事の重大さを理解せず、楽観的に物事を考え続けた。彼の人生は、この詐欺事件をきっかけに、急速に転落していった。</w:t>
      </w:r>
    </w:p>
    <w:p w14:paraId="695588D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242461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700728B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穏やかな日々：</w:t>
      </w:r>
    </w:p>
    <w:p w14:paraId="35EDD8B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彼は友人も家族も失い、孤独に陥った。彼は、若い頃の無計画な生活が原因で、貧困に喘ぎ、助けを求めることもできずに、孤独な日々を送った。彼の心は、かつての明るさを失い、深い絶望と後悔に満たされていた。</w:t>
      </w:r>
    </w:p>
    <w:p w14:paraId="023EB1B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824B54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人生の集大成：</w:t>
      </w:r>
    </w:p>
    <w:p w14:paraId="56F5420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彼の人生の集大成は、失われた信頼と、取り戻せない過去の楽しかった記憶だけだった。彼は、人から愛される才能はあったが、その愛を維持するための、地に足のついた生き方をすることができなかった。</w:t>
      </w:r>
    </w:p>
    <w:p w14:paraId="6FEA4FA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9B2F15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0AF7FB3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0183894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彼は、誰にも看取られることなく、アパートの一室で静かに息を引き取った。彼の顔には、人生に対する後悔と、孤独の寂しさが混じり合った、複雑な表情が浮かんでいた。</w:t>
      </w:r>
    </w:p>
    <w:p w14:paraId="1FCC118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3CF02C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1ED90E2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彼の死は、一部の友人たちに、彼の人生を思い返させるきっかけとなった。彼の人生は、才能があっても、危機感がなければ全てを失ってしまうという、悲しい教訓を静かに物語っていた。</w:t>
      </w:r>
    </w:p>
    <w:p w14:paraId="72C41DC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BBF771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20891EE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10%</w:t>
      </w:r>
    </w:p>
    <w:p w14:paraId="7454C42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E0C5CB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907296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7F883F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873648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FF3DB9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C6371C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BF7CAC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レポートタイトル：流され子の人間特性計算レポート</w:t>
      </w:r>
    </w:p>
    <w:p w14:paraId="06053C9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3DBC059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65575B0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C92AA9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共感性：8（高）</w:t>
      </w:r>
    </w:p>
    <w:p w14:paraId="59AC066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77498E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適応力：9（高）</w:t>
      </w:r>
    </w:p>
    <w:p w14:paraId="663C546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EC20D5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社会性：6（平均）</w:t>
      </w:r>
    </w:p>
    <w:p w14:paraId="1E44557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67BDE9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探究心：3（低）</w:t>
      </w:r>
    </w:p>
    <w:p w14:paraId="635EC94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D2C8BB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理性：3（低）</w:t>
      </w:r>
    </w:p>
    <w:p w14:paraId="612E68D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3F9157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創造性：3（低）</w:t>
      </w:r>
    </w:p>
    <w:p w14:paraId="0F279F9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4CEB47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ユーモア：3（低）</w:t>
      </w:r>
    </w:p>
    <w:p w14:paraId="57E3C67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329A70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18:20 JST</w:t>
      </w:r>
    </w:p>
    <w:p w14:paraId="16CAF73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D70D60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3D2A42D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自我なき漂流と、後悔なき虚無の人生</w:t>
      </w:r>
    </w:p>
    <w:p w14:paraId="77A978F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0CD3DF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どんな環境にも順応し、人間関係の摩擦を避けたこと</w:t>
      </w:r>
    </w:p>
    <w:p w14:paraId="7EDC640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A834CB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自分の意志を持たず、人生の選択を他者に委ねたこと</w:t>
      </w:r>
    </w:p>
    <w:p w14:paraId="678424A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30CB97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38F4D50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1D3F749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67999FF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流され子は、幼い頃から周囲の意見や感情に合わせるのが得意だった。高い共感性と適応力により、彼女は常に周囲の期待に応え、誰からも好かれる存在だった。しかし、彼女自身に「こうしたい」という強い意志はなく、常に他人の決定に従って行動した。友人が「あれをしよう」と言えばそれに合わせ、家族が「こうしたらいい」と言えば素直に従った。</w:t>
      </w:r>
    </w:p>
    <w:p w14:paraId="0B2D870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0916B0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6022826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は、自分の人生を自分で決めるという経験がほとんどなかった。そのため、物事を深く考えたり、困難に立ち向かったりする機会もなかった。彼女の人生は、まるで他人が漕ぐ船に乗っているかのように、穏やかに流れていった。彼女は、このことに不満を感じることもなかったが、同時に、自分の人生を生きているという実感もなかった。</w:t>
      </w:r>
    </w:p>
    <w:p w14:paraId="7CEF752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39D48F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32595F8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7AB0CC2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に出た流され子は、その協調性から、どの職場でも円滑な人間関係を築いた。しかし、自分の意見やアイデアを出すことが苦手なため、リーダーシップを発揮したり、重要な仕事を任されたりすることはなかった。彼女は、与えられた仕事を言われた通りにこなすだけの、平凡な会社員としてキャリアを終えた。</w:t>
      </w:r>
    </w:p>
    <w:p w14:paraId="793D6D7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2E0703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5F83B44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の人間関係は、常に他者の意志に依存していた。パートナー選びも、友人の勧めや周囲の雰囲気で決めることが多く、自分の本当の気持ちが分からなかった。彼女は、多くの人々と関わったが、その関係は常に受動的であり、誰かと深く心を通わせることはなかった。</w:t>
      </w:r>
    </w:p>
    <w:p w14:paraId="3566221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338767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0E3AFA0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彼女の人生に、自ら起こした転機は一度もなかった。彼女は、常に周囲の状況や他人の決定に流されるまま、変化のない日々を過ごした。</w:t>
      </w:r>
    </w:p>
    <w:p w14:paraId="14342D9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63219F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18E21C7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穏やかな日々：</w:t>
      </w:r>
    </w:p>
    <w:p w14:paraId="7FD8090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定年退職後も、彼女の人生は変わらなかった。夫や子供たちの決定に合わせ、ただ日々を過ごした。彼女は、自分の趣味ややりたいことを見つけることができず、ただ時間が過ぎていくのを待つだけの毎日だった。</w:t>
      </w:r>
    </w:p>
    <w:p w14:paraId="4E523F1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894DD3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人生の集大成：</w:t>
      </w:r>
    </w:p>
    <w:p w14:paraId="6B12D13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彼女が人生を振り返った時、そこには何もなかった。自分が何を考え、何を感じ、何を成し遂げたのか、何も思い出せなかった。彼女の人生は、他人の人生の断片で構成された、空虚なものだった。</w:t>
      </w:r>
    </w:p>
    <w:p w14:paraId="7362D39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B5EE40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478FC97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32A222E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彼女は、自分が何をしたかったのかも</w:t>
      </w:r>
      <w:r>
        <w:rPr>
          <w:rFonts w:hint="eastAsia" w:ascii="Hiragino Kaku Gothic ProN W3" w:hAnsi="Hiragino Kaku Gothic ProN W3" w:eastAsia="Hiragino Kaku Gothic ProN W3"/>
          <w:sz w:val="16"/>
          <w:szCs w:val="16"/>
          <w:lang w:eastAsia="ja-JP"/>
        </w:rPr>
        <w:t>、なぜ生まれたのかも</w:t>
      </w:r>
      <w:r>
        <w:rPr>
          <w:rFonts w:hint="eastAsia" w:ascii="Hiragino Kaku Gothic ProN W3" w:hAnsi="Hiragino Kaku Gothic ProN W3" w:eastAsia="Hiragino Kaku Gothic ProN W3"/>
          <w:sz w:val="16"/>
          <w:szCs w:val="16"/>
        </w:rPr>
        <w:t>分からないまま、静かに息を引き取った。彼女の顔には、後悔や悲しみといった感情はなく、ただただ無表情で、虚無感が漂っていた。</w:t>
      </w:r>
    </w:p>
    <w:p w14:paraId="3788FE2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DCB131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3FEE7D2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の死後、家族や友人は彼女のことを思い返したが、誰も彼女の個性や、彼女が本当に何を望んでいたのかを知らなかった。彼女の人生は、自分の意志を持たなければ、たとえ穏やかに生きたとしても、何も残らないという、悲しい教訓を静かに物語っていた。</w:t>
      </w:r>
    </w:p>
    <w:p w14:paraId="49423E4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0C2BA2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4167702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10%</w:t>
      </w:r>
    </w:p>
    <w:p w14:paraId="0723003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0E3207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4960F9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F7C7B6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522191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レポートタイトル：勝負狂の人間特性計算レポート</w:t>
      </w:r>
    </w:p>
    <w:p w14:paraId="7C3E7DA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065D600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7C4B520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B78AAA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理性：8（高）</w:t>
      </w:r>
    </w:p>
    <w:p w14:paraId="505369B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0AD908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忍耐力：9（高）</w:t>
      </w:r>
    </w:p>
    <w:p w14:paraId="15FEC0D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2BBA01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探究心：8（高）</w:t>
      </w:r>
    </w:p>
    <w:p w14:paraId="7B14A25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39686C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社会性：3（低）</w:t>
      </w:r>
    </w:p>
    <w:p w14:paraId="5B4FE2D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F23771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128E22D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BE2019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18:23 JST</w:t>
      </w:r>
    </w:p>
    <w:p w14:paraId="1C1246C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D50A47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41CE975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勝利への飽くなき執着と、破滅的な孤立</w:t>
      </w:r>
    </w:p>
    <w:p w14:paraId="1955183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0841A6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圧倒的な能力で、多くの分野で勝利を収めたこと</w:t>
      </w:r>
    </w:p>
    <w:p w14:paraId="3C94BC8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2C141B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勝つためなら手段を選ばず、多くの敵を作ったこと</w:t>
      </w:r>
    </w:p>
    <w:p w14:paraId="24ED458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F1DA9E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5EC3FCC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735656E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154A987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勝負狂は、幼い頃から勝つことに異常な執着を見せた。彼は、遊びでも勉強でも、常に一番になることを目指した。高い理性と探究心、そして忍耐力は、彼を圧倒的な勝者へと導いた。しかし、社会性が低いため、彼は他者と協力したり、感情を分かち合ったりすることができなかった。</w:t>
      </w:r>
    </w:p>
    <w:p w14:paraId="7CDDA87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84E4A3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7F8801C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勝つためなら手段を選ばず、卑劣な手段も厭わなかった。そのため、彼は多くの人から恐れられ、嫌われる存在となった。彼は、人間関係を「勝つか負けるか」の勝負と捉え、友情や愛情といった感情を無価値なものと見なした。この時期に彼は、勝つことこそが全てであるという、歪んだ価値観を形成していった。</w:t>
      </w:r>
    </w:p>
    <w:p w14:paraId="53A9CF2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CB05E4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5EEC411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3E91A6F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に出た勝負狂は、ビジネスの世界でもその才能を発揮した。彼は、驚くべき戦略と圧倒的な努力で、次々とライバルを打ち破り、成功を収めた。しかし、彼の成功は、常に多くの犠牲を伴っていた。彼は、他者の弱みを突き、情報操作を行い、時には違法スレスレの手段も使った。彼の周りには、勝利を称賛する人々が集まったが、その心の奥底には深い恐怖と敵意が渦巻いていた。</w:t>
      </w:r>
    </w:p>
    <w:p w14:paraId="4FC8574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D676B9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60F024A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生に、本当の友人や家族はいなかった。彼は、パートナーや子供たちを、自分の勝利を支えるための「道具」としか見ていなかった。彼の家族は、彼の冷徹な態度に心を閉ざし、次第に彼から離れていった。</w:t>
      </w:r>
    </w:p>
    <w:p w14:paraId="1DFACC2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E7CC0B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2AC7455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彼は、勝利のためにあまりにも多くの人々を敵に回した。彼の人生は、常に復讐の脅威に晒されていた。そして、彼の長年のライバルであり、彼によって全てを失った人間が、報復を計画していた。</w:t>
      </w:r>
    </w:p>
    <w:p w14:paraId="2F7A6AA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DB479C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4A98956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このレポートのシミュレーションにおいて、勝負狂の人生は中年期で終止符が打たれたため、この章は存在しません。</w:t>
      </w:r>
    </w:p>
    <w:p w14:paraId="5E22E08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5DD19A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2012F23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29C2F20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彼は、長年恨みを抱いていたライバルによって、非業の死を遂げた。彼の最期の顔には、勝利を逃した悔しさではなく、自分の人生が何だったのかを悟ったかのような、深い絶望が浮かんでいた。</w:t>
      </w:r>
    </w:p>
    <w:p w14:paraId="3C0BAC8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08E733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5243A58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彼の死は、多くの人々にとって安堵をもたらした。彼の人生は、勝利への執着が、最終的に自己を破滅させるという、悲しい教訓を静かに物語っていた。</w:t>
      </w:r>
    </w:p>
    <w:p w14:paraId="119ED32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1BEBA1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5209DDA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15%</w:t>
      </w:r>
    </w:p>
    <w:p w14:paraId="2A85636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C6EB77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465F45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64CC75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5C1F13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152482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19CB02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9F1E5A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A2EF0B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8B69A0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2BA9C1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E1564E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66253A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E4B7D9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541D80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レポートタイトル：寂しがり屋の人間特性計算レポート</w:t>
      </w:r>
    </w:p>
    <w:p w14:paraId="17D0588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4CFE094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1BBCEDB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BAD801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社会性：9（高）</w:t>
      </w:r>
    </w:p>
    <w:p w14:paraId="3D94897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5F8E5C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ユーモア：7（高）</w:t>
      </w:r>
    </w:p>
    <w:p w14:paraId="019929E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6A53DE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適応力：7（高）</w:t>
      </w:r>
    </w:p>
    <w:p w14:paraId="7945B94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773BA1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忍耐力：1（低）</w:t>
      </w:r>
    </w:p>
    <w:p w14:paraId="4C36B70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4961A1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0ABC0C1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48E6A9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18:40 JST</w:t>
      </w:r>
    </w:p>
    <w:p w14:paraId="1C3EE60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53CADA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3416B39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埋められない孤独と、破滅的な愛の追求</w:t>
      </w:r>
    </w:p>
    <w:p w14:paraId="5D64821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367D23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誰とでもすぐに親しくなれる才能を持っていたこと</w:t>
      </w:r>
    </w:p>
    <w:p w14:paraId="5B886A1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9EA364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孤独を恐れすぎた結果、依存症に陥り、自己を破滅させたこと</w:t>
      </w:r>
    </w:p>
    <w:p w14:paraId="3A64016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CA2721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131513B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0588EF7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263397D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寂しがり屋は、幼い頃から人との繋がりを強く求めていた。高い社会性、ユーモア、そして適応力により、彼は常に多くの人々に囲まれていた。しかし、彼の心には常に埋められない孤独感があり、その隙間を埋めるために、より深い繋がりを求めた。彼は、一人の時間が極度に苦手で、常に誰かと一緒にいることを望んだ。</w:t>
      </w:r>
    </w:p>
    <w:p w14:paraId="0A2C5E2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8A62B6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05FC866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友人や恋人に対して、異常なほどの依存心と束縛を見せ始めた。相手が少しでも自分から離れようとすると、強い不安と恐怖に襲われ、感情を爆発させた。彼の周りの人々は、彼の才能や人間性を愛したが、その束縛に耐えきれず、次第に彼から離れていった。</w:t>
      </w:r>
    </w:p>
    <w:p w14:paraId="7A1C240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A019F7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71B675C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091E8EF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に出た寂しがり屋は、その明るさと社交性で、どの職場でも中心的な存在となった。しかし、彼は仕事よりも人間関係を優先し、仕事での責任感や忍耐力は欠如していた。彼は、周囲の人々の助けを借りて、なんとか仕事をこなしていたが、大きな成功を収めることはなかった。</w:t>
      </w:r>
    </w:p>
    <w:p w14:paraId="6DBB14C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4CA744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20B90FF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生は、常に恋愛と人間関係の波乱に満ちていた。彼は、人との繋がりを強く求めるあまり、特定の恋人に依存し、その恋人から「一生一緒になろう」と言われた言葉を、真実の愛だと信じ込んだ。彼は、その言葉に囚われ、恋人と共に生きることを自分の唯一の人生の目的とした。</w:t>
      </w:r>
    </w:p>
    <w:p w14:paraId="4EFCD57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136AD4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117784E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彼は、恋人との関係に全てを捧げた。彼は、恋人にとっての「唯一の存在」でありたいと願い、依存心を募らせた。</w:t>
      </w:r>
    </w:p>
    <w:p w14:paraId="7794087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98EC78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596AA02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このレポートのシミュレーションにおいて、寂しがり屋の人生は中年期で終止符が打たれたため、この章は存在しません。</w:t>
      </w:r>
    </w:p>
    <w:p w14:paraId="54665EC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7E10C5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0B9B233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40B74DE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恋人から「一生一緒になろう」と言われ、その言葉を信じた結果、恋人と共に無理心中して人生の最期を迎えた。彼の死は、孤独を埋めるための依存が、最終的に自己と他者を破滅させるという、悲しい結末を物語っていた。</w:t>
      </w:r>
    </w:p>
    <w:p w14:paraId="606FCA7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A50F92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50B9332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彼の死は、多くの人々に衝撃を与えた。彼の人生は、孤独を埋めるための依存が、最終的に自己の破滅を招くという、悲しい教訓を静かに物語っていた。</w:t>
      </w:r>
    </w:p>
    <w:p w14:paraId="6F380B8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5076E3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189E183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10%</w:t>
      </w:r>
    </w:p>
    <w:p w14:paraId="67D880F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A9C13D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A84F40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841183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76C0F9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94AFF2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C86D7E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7F6E94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74D5E6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33C239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D3C3A3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F11C28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0F7BA5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3108F4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BE4383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0E896E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F2BFC6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レポートタイトル：無感情マンの人間特性計算レポート</w:t>
      </w:r>
    </w:p>
    <w:p w14:paraId="2EBDADD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0F3FF8F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5F98474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C141E8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理性：9（高）</w:t>
      </w:r>
    </w:p>
    <w:p w14:paraId="1463DE1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84A561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忍耐力：8（高）</w:t>
      </w:r>
    </w:p>
    <w:p w14:paraId="0FAC348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5B042D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探究心：7（高）</w:t>
      </w:r>
    </w:p>
    <w:p w14:paraId="21AB5CB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D80FFD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共感性：1（低）</w:t>
      </w:r>
    </w:p>
    <w:p w14:paraId="3EE249F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02A910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47C8052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BB8511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18:42 JST</w:t>
      </w:r>
    </w:p>
    <w:p w14:paraId="07ACAA8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E35D23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7440196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喜怒哀楽なき人生と、無意味な死</w:t>
      </w:r>
    </w:p>
    <w:p w14:paraId="795D93E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F8A4A6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常に冷静かつ合理的な判断ができたこと</w:t>
      </w:r>
    </w:p>
    <w:p w14:paraId="008F2F7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60E478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感情の欠如により、人生に意味を見出せなかったこと</w:t>
      </w:r>
    </w:p>
    <w:p w14:paraId="6BAC4FA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28B7E4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58E6497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762A08E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63F2FF3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無感情マンは、幼い頃から感情の起伏がほとんどなかった。彼は、物事を常に冷静かつ合理的に判断し、高い理性と探究心で、優れた成績を収めた。しかし、喜怒哀楽がないため、彼は周囲の子供たちから「ロボット」や「変な子」としていじめの対象になった。彼は、いじめられても、痛みや悲しみを感じることがなく、ただその事実を冷静に分析するだけだった。</w:t>
      </w:r>
    </w:p>
    <w:p w14:paraId="0F7FADC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F9ED0F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1F193BD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人間関係を築くことに全く関心がなかった。彼の探究心は、人間関係ではなく、知識や論理的な思考に向けられていた。彼は、感情がないために、他者の気持ちを理解できず、誰とも心を通わせることができなかった。彼の人生は、常に孤独で、感情という色を持たない、モノクロの世界だった。</w:t>
      </w:r>
    </w:p>
    <w:p w14:paraId="440CAEE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8D22BA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4765D45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314CE02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に出た無感情マンは、その冷静さと合理性で、研究者やエンジニアとして優れた成果を収めた。彼は、感情に左右されることなく、常に最適な選択をすることができた。しかし、彼の成功は、彼自身に喜びや達成感をもたらすことはなかった。彼は、ただ与えられた役割を淡々とこなすだけであり、仕事に意味を見出すことはなかった。</w:t>
      </w:r>
    </w:p>
    <w:p w14:paraId="64AFA65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6F8491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133FDD5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彼の人生に、友人や恋人は存在しなかった。彼は、他者と関わることを無駄だと考え、常に一人で行動した。彼の周りの人々は、彼の才能を認めていたが、彼の人間性に魅力を感じることはなかった。</w:t>
      </w:r>
    </w:p>
    <w:p w14:paraId="70E1900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373491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428A5D3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彼の人生に、劇的な転機は訪れなかった。彼の人生は、ただ時間が過ぎていくだけの、無意味な連続だった。</w:t>
      </w:r>
    </w:p>
    <w:p w14:paraId="54DFBA6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52EF04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118C94B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穏やかな日々：</w:t>
      </w:r>
    </w:p>
    <w:p w14:paraId="0137911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彼は多くの知識と富を得ていたが、彼の心は満たされることはなかった。彼は、自分が何のために生きてきたのか、なぜ生きているのかという問いに、答えを見出すことができなかった。彼の人生は、ただただ虚無感に包まれていた。</w:t>
      </w:r>
    </w:p>
    <w:p w14:paraId="34EDEB4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66B6A6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人生の集大成：</w:t>
      </w:r>
    </w:p>
    <w:p w14:paraId="6665AC2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生の集大成は、知識と成果の山だった。しかし、それらは彼自身にとっては何の意味も持たなかった。彼は、感情という人間にとって最も重要なものを欠いていたために、人生の喜びや意味を全く感じることができなかった。</w:t>
      </w:r>
    </w:p>
    <w:p w14:paraId="34B9203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C2406A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394C215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719328B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彼は、人生の全てが無意味であるという結論に達し、自ら命を絶った。彼の最期の顔には、悲しみも恐怖もなく、ただ無表情で、人生に対する完全な無関心さが浮かんでいた。</w:t>
      </w:r>
    </w:p>
    <w:p w14:paraId="5B5B4AA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E86A1C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4DE7EFC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彼の死は、多くの人々に衝撃を与えた。彼の人生は、感情というものが、いかに人生を豊かにし、生きる意味を与えてくれるかという、悲しい教訓を静かに物語っていた。</w:t>
      </w:r>
    </w:p>
    <w:p w14:paraId="5E5BCB9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0C4508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44CADBB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1%</w:t>
      </w:r>
    </w:p>
    <w:p w14:paraId="48D1536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4D3973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00A31E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991486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2BE206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DAFB5A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A3E86A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DDFF89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976A3A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レポートタイトル：テロ博士の人間特性計算レポート</w:t>
      </w:r>
    </w:p>
    <w:p w14:paraId="53BF698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4207DCA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30E1ECF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4CB746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創造性：9（高）</w:t>
      </w:r>
    </w:p>
    <w:p w14:paraId="51CC671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04857D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社会性：8（高）</w:t>
      </w:r>
    </w:p>
    <w:p w14:paraId="09709D0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B090EA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76A11FF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5DD35F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18:47 JST</w:t>
      </w:r>
    </w:p>
    <w:p w14:paraId="5E7A431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0E60C3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6201799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有益な才能と、意図せぬ悲劇の創出</w:t>
      </w:r>
    </w:p>
    <w:p w14:paraId="079318C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91665C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社会に貢献する画期的な発明を成し遂げたこと</w:t>
      </w:r>
    </w:p>
    <w:p w14:paraId="46B2A94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4AEA8D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自分の発明が悪用され、多くの命を奪うことになったこと</w:t>
      </w:r>
    </w:p>
    <w:p w14:paraId="4A277DB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BA59B4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291EC1D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3DD8FC3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19633AF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テロ博士は、幼い頃から優れた創造性と社会性を持っていた。彼は、新しいアイデアを生み出す才能に長けており、同時に、そのアイデアを他者にわかりやすく伝え、共感を得ることが得意だった。彼は、周囲の人々と協力しながら、様々なプロジェクトを成功させていった。</w:t>
      </w:r>
    </w:p>
    <w:p w14:paraId="3FBB6B2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3BC5A8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6BA5A3F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自分の才能を社会のために役立てたいと強く願っていた。しかし、彼の創造性は、その倫理的な側面を深く考えることなく、ただ「新しいものを生み出すこと」に特化していた。この時期、彼は、自分の発明が悪用される可能性について、深く考えることはなかった。</w:t>
      </w:r>
    </w:p>
    <w:p w14:paraId="304AA82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33E745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56156B3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6FADC43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に出たテロ博士は、科学者として画期的な発明を成し遂げた。彼の発明は、エネルギー問題や医療分野など、社会にとって非常に有益なものだった。彼は、その功績から多くの人々から尊敬と称賛を集めた。</w:t>
      </w:r>
    </w:p>
    <w:p w14:paraId="7EE97A5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45A53B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562D5ED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多くの研究仲間や支援者、そして家族に囲まれて、充実した人生を送っていた。しかし、彼の発明は、一部の過激派組織によって、テロ行為に応用されてしまう。彼の発明した技術は、強力な武器へと転用され、多くの人々の命が奪われた。</w:t>
      </w:r>
    </w:p>
    <w:p w14:paraId="694A9B1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C10BF7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18FD8F2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彼は、自分の発明が悪用され、多くの人々が犠牲になったことを知った。彼は、自分の才能が悪魔の手に渡ってしまったことに深い絶望を感じ、罪悪感に苛まれた。</w:t>
      </w:r>
    </w:p>
    <w:p w14:paraId="29EAB2E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8B6ADA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6E2F578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このレポートのシミュレーションにおいて、テロ博士の人生は中年期で終止符が打たれたため、この章は存在しません。</w:t>
      </w:r>
    </w:p>
    <w:p w14:paraId="2BDA35E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AE2178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1085834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101AF32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彼は、自分の発明が悪用されたことによる罪悪感に耐えきれず、自ら命を絶った。彼の最期の顔には、深い後悔と、自分の人生が何だったのかを悟ったかのような、絶望が浮かんでいた。</w:t>
      </w:r>
    </w:p>
    <w:p w14:paraId="333572A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565D3F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054D30D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死後も、彼の発明を応用した武器を利用した戦争は続き、多くの人々が犠牲になった。彼の人生は、素晴らしい才能も、倫理的な側面を深く考えなければ、最終的に世界を破滅へと導いてしまうという、悲しい教訓を静かに物語っていた。彼は、死後も大勢の遺族に恨まれ、その名は歴史の汚点として刻まれた。</w:t>
      </w:r>
    </w:p>
    <w:p w14:paraId="23B1AA9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15149F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0049C6D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5%</w:t>
      </w:r>
    </w:p>
    <w:p w14:paraId="1BDA7A7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7EFA14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FB6CB1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BBC196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3C6D71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C9F4BB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7F7CE6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DEFE09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BA5373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9E388E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95433D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E0BCCE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95263D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6A632D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72F730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3F8468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5EEB05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01B5C2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306CAB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BD6976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レポートタイトル：お母さん太郎の人間特性計算レポート</w:t>
      </w:r>
    </w:p>
    <w:p w14:paraId="089B265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316F1BB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67409A2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E1D369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共感性：10（高）</w:t>
      </w:r>
    </w:p>
    <w:p w14:paraId="00D8D36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56B11A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社会性：8（高）</w:t>
      </w:r>
    </w:p>
    <w:p w14:paraId="7DDD669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26A0D2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忍耐力：8（高）</w:t>
      </w:r>
    </w:p>
    <w:p w14:paraId="2A176A3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6795AD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適応力：3（低）</w:t>
      </w:r>
    </w:p>
    <w:p w14:paraId="6557D3D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18912D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7FAF20E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1E29AE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18:50 JST</w:t>
      </w:r>
    </w:p>
    <w:p w14:paraId="4AB7CD8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D447BB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4A4C2C6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善意の過剰と、孤立</w:t>
      </w:r>
    </w:p>
    <w:p w14:paraId="3A47954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ADA2DC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周囲の人々を常に気遣い、支え続けたこと</w:t>
      </w:r>
    </w:p>
    <w:p w14:paraId="4401311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A5D960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過度な干渉と支配で、周囲を息苦しくさせたこと</w:t>
      </w:r>
    </w:p>
    <w:p w14:paraId="201A5CC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4CFDA6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28FB911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12785C0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39E3719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お母さん太郎は、幼い頃から人一倍優しく、共感性が高かった。彼は、他者の気持ちを敏感に察知し、困っている人を見ると放っておけなかった。高い社会性と忍耐力も持ち合わせており、常に周囲に気を配り、どんな困難にも耐え続けた。しかし、彼の適応力は低く、他者が自力で問題を解決しようとする姿を、見守ることができなかった。</w:t>
      </w:r>
    </w:p>
    <w:p w14:paraId="294D6EA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9FDF4B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52D6CCF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他者の問題を自分の問題として捉え、過剰に干渉するようになった。彼は、自分の善意が相手を苦しめていることに気づかず、自分の行動が正しいと信じていた。彼の周りの人々は、彼の優しさに感謝しながらも、次第にその干渉を重荷に感じるようになった。</w:t>
      </w:r>
    </w:p>
    <w:p w14:paraId="4F5D931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34678D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05D38DF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6D47156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に出たお母さん太郎は、その面倒見の良さで、どの職場でも「頼れる存在」として慕われた。しかし、彼の過度な干渉は、次第に同僚や部下たちの自主性を奪い、彼らを息苦しくさせた。彼は、自分のやり方を押し付け、他者の意見を聞き入れようとしなかった。彼は、自分の行動が、周囲から「ありがた迷惑」と受け取られていることに気づくことはなかった。</w:t>
      </w:r>
    </w:p>
    <w:p w14:paraId="2FE0F55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682611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17ED3F4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間関係は、常に上下関係のある支配的なものだった。彼は、家族や友人に対しても、自分の価値観を押し付け、相手の自由を奪った。彼の周りの人々は、彼の干渉から逃れるために、次第に彼から距離を置くようになった。</w:t>
      </w:r>
    </w:p>
    <w:p w14:paraId="29CB28C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BEE605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687D509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自分の周りから人がいなくなり始めたことに気づいた。しかし、彼はその原因を理解することができず、ただ「なぜみんな離れていくんだ」と悲しむだけだった。彼は、自分の優しさが、いつの間にか他人を傷つける武器になっていたことに気づくことはなかった。</w:t>
      </w:r>
    </w:p>
    <w:p w14:paraId="374B716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157524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56D1C1F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穏やかな日々：</w:t>
      </w:r>
    </w:p>
    <w:p w14:paraId="739EDF9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彼は一人で過ごすことが増えた。彼は、かつて多くの人々に囲まれていた過去を思い出し、孤独に苛まれた。彼は、自分の人生が何だったのかを考え続けたが、自分の行動がもたらした結果を理解することはできなかった。</w:t>
      </w:r>
    </w:p>
    <w:p w14:paraId="4F422EE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00869C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人生の集大成：</w:t>
      </w:r>
    </w:p>
    <w:p w14:paraId="4AF2779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彼の人生の集大成は、誰も受け取ってくれない、過剰な善意の山だった。彼は、愛する人々を支えたいと願っていたが、その愛の表現方法が間違っていたために、最終的には誰からも必要とされなくなった。</w:t>
      </w:r>
    </w:p>
    <w:p w14:paraId="0AA8CCC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8984CB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3ABE817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132518E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彼は、誰にも看取られることなく、孤独の中で静かに息を引き取った。彼の顔には、人生に対する深い悲しみと、理解できないままの絶望が浮かんでいた。</w:t>
      </w:r>
    </w:p>
    <w:p w14:paraId="0F24DB2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65D8D6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3B585AB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死後、彼のことを知る人々は、彼の優しさと、その優しさの裏にあった支配欲について語り合った。彼の人生は、善意も過剰になると、最終的に自己を孤立させてしまうという、悲しい教訓を静かに物語っていた。</w:t>
      </w:r>
    </w:p>
    <w:p w14:paraId="45C0222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C482E0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11E33FD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 xml:space="preserve">人生の満足度： </w:t>
      </w:r>
      <w:r>
        <w:rPr>
          <w:rFonts w:hint="default" w:ascii="Hiragino Kaku Gothic ProN W3" w:hAnsi="Hiragino Kaku Gothic ProN W3" w:eastAsia="Hiragino Kaku Gothic ProN W3"/>
          <w:sz w:val="16"/>
          <w:szCs w:val="16"/>
          <w:lang w:val="en-US"/>
        </w:rPr>
        <w:t>2</w:t>
      </w:r>
      <w:r>
        <w:rPr>
          <w:rFonts w:hint="eastAsia" w:ascii="Hiragino Kaku Gothic ProN W3" w:hAnsi="Hiragino Kaku Gothic ProN W3" w:eastAsia="Hiragino Kaku Gothic ProN W3"/>
          <w:sz w:val="16"/>
          <w:szCs w:val="16"/>
        </w:rPr>
        <w:t>0%</w:t>
      </w:r>
    </w:p>
    <w:p w14:paraId="718B458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CDBD07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2A4BD1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141705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72DE2F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C13C89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92714B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775A9C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0BC912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レポートタイトル：空想家の人間特性計算レポート</w:t>
      </w:r>
    </w:p>
    <w:p w14:paraId="3285B32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67FBA7A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14D6BA6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EA6027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創造性：10（高）</w:t>
      </w:r>
    </w:p>
    <w:p w14:paraId="064DC89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A11CB9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ユーモア：9（高）</w:t>
      </w:r>
    </w:p>
    <w:p w14:paraId="067C973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20187B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探究心：8（高）</w:t>
      </w:r>
    </w:p>
    <w:p w14:paraId="0E937BF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658DD2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適応力：1（低）</w:t>
      </w:r>
    </w:p>
    <w:p w14:paraId="074E982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DA9090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57B9308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4C7C1C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18:52 JST</w:t>
      </w:r>
    </w:p>
    <w:p w14:paraId="0ED0C53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BD42C1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2211CA4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豊かな想像力と、厳しい現実からの逃避</w:t>
      </w:r>
    </w:p>
    <w:p w14:paraId="19BF76C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FA5F7E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誰にも真似できない、素晴らしい想像力を持っていたこと</w:t>
      </w:r>
    </w:p>
    <w:p w14:paraId="6987218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9430AE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現実と向き合えず、社会的な責任から逃げ続けたこと</w:t>
      </w:r>
    </w:p>
    <w:p w14:paraId="6134EE9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059691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283DBA2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2289256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74F713F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空想家は、幼い頃から驚くべき想像力とユーモアのセンスを持っていた。彼の頭の中には、常に新しい物語やアイデアが溢れており、彼はその世界に浸りきっていた。高い探究心も持ち合わせており、彼の知識は非常に豊富だった。しかし、彼の適応力は極端に低く、現実の世界で生きるための基本的なスキルや責任感を持っていなかった。</w:t>
      </w:r>
    </w:p>
    <w:p w14:paraId="3D4B7FE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1ED02E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56B9337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学校の勉強や社会のルールを「つまらないもの」と見なし、現実の義務から逃避するようになった。宿題は忘れ、締め切りは守らず、友達との約束もすっぽかすことが多かった。彼は、現実の困難から逃げるたびに、自分の空想の世界に深く潜り込んでいった。</w:t>
      </w:r>
    </w:p>
    <w:p w14:paraId="26FB9B1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AD8D52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04B75DC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6226A1E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に出た空想家は、その想像力を活かせる仕事を見つけることができなかった。彼は、現実の仕事に必要な忍耐力や責任感を持っておらず、どの職場でも長続きしなかった。彼は、仕事の代わりに、自分の空想の世界を広げることだけに時間を費やした。</w:t>
      </w:r>
    </w:p>
    <w:p w14:paraId="3558473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DB23E7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19230FE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現実から逃げ続けるうちに、友人や家族との関係も希薄になっていった。彼は、自分の空想の世界を誰にも理解してもらえないことに孤独を感じたが、それでも現実と向き合うことを選べなかった。彼は、次第に借金や社会的義務からも逃げ、社会から完全に孤立していった。</w:t>
      </w:r>
    </w:p>
    <w:p w14:paraId="761ADF5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68DF0A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29E3F38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彼は、いつしか自慢の想像力も使う機会を失い、ただ現実から逃げるだけの人生になった。彼の心は、空虚なものになり、彼の人生は、孤独と貧困の道へと転落していった。</w:t>
      </w:r>
    </w:p>
    <w:p w14:paraId="6C9ED13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D4711A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7F24E47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穏やかな日々：</w:t>
      </w:r>
    </w:p>
    <w:p w14:paraId="7C33FC3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彼はホームレスとなり、孤独の中で生きていた。彼の頭の中には、もはや空想の世界はなく、ただただ日々の生活を生き抜くことだけが、彼の人生の全てだった。彼は、かつての豊かな想像力を失った自分に、深い絶望を感じていた。</w:t>
      </w:r>
    </w:p>
    <w:p w14:paraId="6E4125E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BB4D12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人生の集大成：</w:t>
      </w:r>
    </w:p>
    <w:p w14:paraId="01BDD07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彼の人生の集大成は、誰にも知られることなく消えていった、無数の空想と、その代償として失われた現実の人生だった。</w:t>
      </w:r>
    </w:p>
    <w:p w14:paraId="1F108A1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6DDD9B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1D299A6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5EFCBAB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彼は、冬の寒い夜、孤独の中で凍死した。彼の最期の顔には、人生に対する後悔と、取り戻せない過去への絶望が浮かんでいた。</w:t>
      </w:r>
    </w:p>
    <w:p w14:paraId="559B295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3D5886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22E3A34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彼の死は、誰にも知られることはなかった。彼の人生は、素晴らしい才能も、現実と向き合わなければ、最終的に全てを失ってしまうという、悲しい教訓を静かに物語っていた。</w:t>
      </w:r>
    </w:p>
    <w:p w14:paraId="6F3C9C9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55F743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5EA6310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5%</w:t>
      </w:r>
    </w:p>
    <w:p w14:paraId="6EF5E82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05559F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FC2537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081FF5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729C67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7261E4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6CAD9E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130137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C3F487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ED202B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A1FAE1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DAD46D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レポートタイトル：支配者の人間特性計算レポート</w:t>
      </w:r>
    </w:p>
    <w:p w14:paraId="3C63B19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21CBCB1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51745FC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2CCDD2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理性：8（高）</w:t>
      </w:r>
    </w:p>
    <w:p w14:paraId="7643934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BDE167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忍耐力：9（高）</w:t>
      </w:r>
    </w:p>
    <w:p w14:paraId="159D2A6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6320CF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探究心：8（高）</w:t>
      </w:r>
    </w:p>
    <w:p w14:paraId="2B34401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8778D3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共感性：2（低）</w:t>
      </w:r>
    </w:p>
    <w:p w14:paraId="09BADB3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72CE85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597D2BA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9CE3DA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18:55 JST</w:t>
      </w:r>
    </w:p>
    <w:p w14:paraId="7EBD60E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626F6E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524BB82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成功と孤独、そして無意味な死</w:t>
      </w:r>
    </w:p>
    <w:p w14:paraId="4681A67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69F82E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組織の中で圧倒的な権力を築いたこと</w:t>
      </w:r>
    </w:p>
    <w:p w14:paraId="037C511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6357F7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他者を道具としか見ず、深い人間関係を築けなかったこと</w:t>
      </w:r>
    </w:p>
    <w:p w14:paraId="40AB89B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58E481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79AC16D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40B5341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2731F48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支配者は、幼い頃から優れた理性と忍耐力を持っていた。彼は、常に目標を定め、それを達成するためにはどんな苦難にも耐え続けた。高い探究心も持ち合わせており、彼は常に知識を貪欲に吸収した。しかし、彼の共感性は極端に低く、他者の感情を理解することができなかった。</w:t>
      </w:r>
    </w:p>
    <w:p w14:paraId="21903F8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2B4D59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4832B5F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人間関係を「目的達成のための手段」としか考えていなかった。彼は、他者を自分の思い通りに動かすことで、自分の力を誇示した。彼の周りの人々は、彼の才能とカリスマ性に惹かれたが、彼の冷徹さに心を閉ざした。彼は、この時期に、他者を支配することこそが、自分の価値を高める唯一の方法であるという、歪んだ価値観を形成していった。</w:t>
      </w:r>
    </w:p>
    <w:p w14:paraId="743D1D5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8B3264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5E34A45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5802652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に出た支配者は、組織の中で圧倒的なスピードで昇進し、成功を収めた。彼は、部下を「道具」としか見ず、彼らを厳しく支配し、自分の目標達成のために利用した。彼は、組織の成果を最大化することに成功したが、その裏で、多くの部下たちが彼の冷酷さに苦しんでいた。</w:t>
      </w:r>
    </w:p>
    <w:p w14:paraId="1F7EFAB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D1BB0E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219785C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間関係は、常に支配と服従の関係だった。彼は、家族に対しても威圧的な態度を取り、彼らの意見を聞き入れようとしなかった。彼の妻や子供たちは、彼の支配から逃れるために、次第に彼から離れていった。</w:t>
      </w:r>
    </w:p>
    <w:p w14:paraId="28DCD15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D3EA4F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667821B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自分の周りから人がいなくなっても、その原因を理解することができなかった。彼は、孤独を力強さの証と信じ、自分の人生が正しいと確信していた。しかし、彼の部下たちは、彼の支配から解放されることを強く願っていた。</w:t>
      </w:r>
    </w:p>
    <w:p w14:paraId="1C38079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737AAF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1952439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穏やかな日々：</w:t>
      </w:r>
    </w:p>
    <w:p w14:paraId="332F5AD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彼は組織から引退し、一人で孤独な日々を送った。彼の周りには誰もいなくなり、彼の心は虚無感に包まれていた。彼は、自分の人生が何だったのかを考え続けたが、自分の行動がもたらした結果を理解することはできなかった。</w:t>
      </w:r>
    </w:p>
    <w:p w14:paraId="4AD7545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D73337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人生の集大成：</w:t>
      </w:r>
    </w:p>
    <w:p w14:paraId="2645B04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彼の人生の集大成は、組織での成功という虚しい栄光と、誰からも愛されなかった孤独な人生だった。</w:t>
      </w:r>
    </w:p>
    <w:p w14:paraId="6C9A2DE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0818BC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021742A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634A1E2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彼に恨みを抱いていた元部下たちが、彼を殺害しようと部屋に押し入った。しかし、彼は既に</w:t>
      </w:r>
      <w:r>
        <w:rPr>
          <w:rFonts w:hint="eastAsia" w:ascii="Hiragino Kaku Gothic ProN W3" w:hAnsi="Hiragino Kaku Gothic ProN W3" w:eastAsia="Hiragino Kaku Gothic ProN W3"/>
          <w:sz w:val="16"/>
          <w:szCs w:val="16"/>
          <w:lang w:eastAsia="ja-JP"/>
        </w:rPr>
        <w:t>心筋梗塞で息を引き取っており、</w:t>
      </w:r>
      <w:r>
        <w:rPr>
          <w:rFonts w:hint="eastAsia" w:ascii="Hiragino Kaku Gothic ProN W3" w:hAnsi="Hiragino Kaku Gothic ProN W3" w:eastAsia="Hiragino Kaku Gothic ProN W3"/>
          <w:sz w:val="16"/>
          <w:szCs w:val="16"/>
        </w:rPr>
        <w:t>彼らの復讐は叶わなかった。彼の最期の顔には、人生に対する後悔も、喜びも浮かんでおらず、ただ無表情だった。</w:t>
      </w:r>
    </w:p>
    <w:p w14:paraId="28A0143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4497E3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5A5E571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彼の死は、多くの人々に安堵をもたらした。彼の人生は、支配と権威を追求しても、最終的に自己を孤立させてしまうという、悲しい教訓を静かに物語っていた。</w:t>
      </w:r>
    </w:p>
    <w:p w14:paraId="0576790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5D6B22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5D096B7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15%</w:t>
      </w:r>
    </w:p>
    <w:p w14:paraId="4EFE4EE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87764E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A16BBD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8204C1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852CB7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4BB105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E19D0E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1F0005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58C8E2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92A882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6CD06D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レポートタイトル：献身花子の人間特性計算レポート</w:t>
      </w:r>
    </w:p>
    <w:p w14:paraId="0076D57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641D90F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28C25D9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4ADB8A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共感性：10（高）</w:t>
      </w:r>
    </w:p>
    <w:p w14:paraId="4451C12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DE230E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忍耐力：10（高）</w:t>
      </w:r>
    </w:p>
    <w:p w14:paraId="7FEBE0F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1CE0E8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社会性：8（高）</w:t>
      </w:r>
    </w:p>
    <w:p w14:paraId="38E317D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381486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その他：2（低）</w:t>
      </w:r>
    </w:p>
    <w:p w14:paraId="62613F9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731AC5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19:00 JST</w:t>
      </w:r>
    </w:p>
    <w:p w14:paraId="6A9F95F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EBFA30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5BACE9E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自己犠牲による他者への貢献と、失われた自己</w:t>
      </w:r>
    </w:p>
    <w:p w14:paraId="050B2E5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4AC4D2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多くの人々を助け、支え続けたこと</w:t>
      </w:r>
    </w:p>
    <w:p w14:paraId="5DE243B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1A5D1E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他人のために自分を犠牲にし続けた結果、心身を壊したこと</w:t>
      </w:r>
    </w:p>
    <w:p w14:paraId="707DE36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01BC25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559B7E7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148C272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5FF259A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献身花子は、幼い頃から驚くほど共感性が高く、他者の痛みを自分のことのように感じていた。高い忍耐力と社会性を持ち合わせており、彼女は常に周囲の人々のために尽くし、どんな困難にも耐え続けた。しかし、彼女は自分の感情や欲求を無視する傾向があり、他者の期待に応えることだけを自分の価値と見なしていた。</w:t>
      </w:r>
    </w:p>
    <w:p w14:paraId="0867C4D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171BA6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29464DA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は、友人や家族の悩みを聞き、自分の時間を犠牲にして彼らを助けた。しかし、彼女は自分のことについては何も語らず、常に他者のことを優先した。彼女は、自己を犠牲にすることが美徳であるという、歪んだ価値観を形成していった。</w:t>
      </w:r>
    </w:p>
    <w:p w14:paraId="6527EEE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52550E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7C060E4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063D6F6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に出た献身花子は、その献身的な姿勢から、多くの人々から信頼され、慕われた。彼女は、職場の同僚の仕事を無償で手伝ったり、友人の相談に夜通し付き合ったりと、常に他者のために尽くした。しかし、彼女は自分の仕事や人生の目標を追求することはなく、常に他者の人生を生きているようだった。</w:t>
      </w:r>
    </w:p>
    <w:p w14:paraId="07BB879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13C510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2C5E70D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の周りには、常に助けを求める人々が集まった。しかし、彼女が助けた人々は、彼女の献身的な行動を当然のものと見なすようになり、彼女自身の存在を意識することは少なくなっていった。彼女は、人々に囲まれていながらも、深い孤独を感じていた。</w:t>
      </w:r>
    </w:p>
    <w:p w14:paraId="2580B2C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5B23DF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6A499EC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は、過労とストレスで体を壊し、病院に運ばれた。彼女は、自分が倒れた時、助けてくれた人々が誰も見舞いに来ないことに、深い絶望を感じた。彼女は、自分の人生が何だったのかを考え続けたが、答えを見出すことはできなかった。</w:t>
      </w:r>
    </w:p>
    <w:p w14:paraId="0490E34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779236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2B020ED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穏やかな日々：</w:t>
      </w:r>
    </w:p>
    <w:p w14:paraId="645E80F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晩年、彼女は一人で孤独な日々を送った。かつて彼女が助けた人々は、彼女のことをもう覚えておらず、彼女の人生は、誰にも知られることなく、静かに幕を閉じた。</w:t>
      </w:r>
    </w:p>
    <w:p w14:paraId="2FCDFE1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9AB9C0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人生の集大成：</w:t>
      </w:r>
    </w:p>
    <w:p w14:paraId="35D65F0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彼女の人生の集大成は、他者のために尽くしたという記憶だけだった。しかし、その記憶は、彼女自身が助けを必要とした時には、誰も彼女の元にはいなかったという、悲しい現実を際立たせるだけだった。</w:t>
      </w:r>
    </w:p>
    <w:p w14:paraId="373CB5C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CA47B6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19254D8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7F57BB7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彼女は、孤独の中で静かに息を引き取った。彼女の顔には、人生に対する後悔と、自分の人生が何だったのかを理解できなかった悲しみが浮かんでいた。</w:t>
      </w:r>
    </w:p>
    <w:p w14:paraId="7B1330D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84F126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4B1572E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彼女の死は、誰にも知られることはなかった。彼女の人生は、自己を犠牲にしすぎると、最終的に誰も救うことができず、自分自身さえも失ってしまうという、悲しい教訓を静かに物語っていた。</w:t>
      </w:r>
    </w:p>
    <w:p w14:paraId="156AD65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6EA399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6A7FBB6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5%</w:t>
      </w:r>
    </w:p>
    <w:p w14:paraId="348CF73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B11096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B1095D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A108635">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DA409E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B6ECF3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C217B1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18430F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700A75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DAB3F0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F41D77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1. レポートタイトル：神経質太郎の人間特性計算レポート</w:t>
      </w:r>
    </w:p>
    <w:p w14:paraId="36F1186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2. 基本情報</w:t>
      </w:r>
    </w:p>
    <w:p w14:paraId="17063EF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特性構成：</w:t>
      </w:r>
    </w:p>
    <w:p w14:paraId="0BA1971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DC6DA3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理性：9（高）</w:t>
      </w:r>
    </w:p>
    <w:p w14:paraId="50E0FA3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18123B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忍耐力：8（高）</w:t>
      </w:r>
    </w:p>
    <w:p w14:paraId="66BE4D9A">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27D072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探究心：8（高）</w:t>
      </w:r>
    </w:p>
    <w:p w14:paraId="41A3D1E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FBFAAB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共感性：3（低）</w:t>
      </w:r>
    </w:p>
    <w:p w14:paraId="1122D3E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6F94CAD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適応力：2（低）</w:t>
      </w:r>
    </w:p>
    <w:p w14:paraId="52F5E747">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947C84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その他：5（平均）</w:t>
      </w:r>
    </w:p>
    <w:p w14:paraId="455857B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B95B4E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シミュレーション日時： 2025年8月14日 19:02 JST</w:t>
      </w:r>
    </w:p>
    <w:p w14:paraId="72C00A5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8E227E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3. 人生概要：ハイライト</w:t>
      </w:r>
    </w:p>
    <w:p w14:paraId="5B330F1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人生のテーマ： 高い能力と、完璧主義による自己破壊</w:t>
      </w:r>
    </w:p>
    <w:p w14:paraId="331E601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3327BD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最大の成功： 優れた能力で、物事を完璧に分析・計画できたこと</w:t>
      </w:r>
    </w:p>
    <w:p w14:paraId="01E7CBE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129141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最大の困難： 細かいことが気になりすぎ、行動できなかったこと</w:t>
      </w:r>
    </w:p>
    <w:p w14:paraId="41AE2B4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18B442C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4. 人生タイムライン：年代別ストーリー</w:t>
      </w:r>
    </w:p>
    <w:p w14:paraId="1199B5D6">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幼少期・青年期（0～20歳）</w:t>
      </w:r>
    </w:p>
    <w:p w14:paraId="56B7B7C8">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特性の発露：</w:t>
      </w:r>
    </w:p>
    <w:p w14:paraId="62BA5A0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神経質太郎は、幼い頃から非常に几帳面で、物事を完璧にこなそうとした。高い理性と忍耐力、そして探究心により、彼は優れた成績を収めた。しかし、彼の共感性や適応力は低く、他者の感情を理解したり、環境の変化に柔軟に対応したりすることが苦手だった。彼は、常に完璧を求め、少しのミスも許すことができなかった。</w:t>
      </w:r>
    </w:p>
    <w:p w14:paraId="42B53DEB">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8852BD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葛藤と成長：</w:t>
      </w:r>
    </w:p>
    <w:p w14:paraId="1564535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完璧を求めるあまり、行動を起こす前に徹底的に計画を練り、少しでも不備があると、その計画を実行することができなかった。彼の心の中には、常に「完璧でなければならない」という強迫観念が渦巻いており、それは次第に彼の行動を制限するようになっていった。</w:t>
      </w:r>
    </w:p>
    <w:p w14:paraId="4E7C8A6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D96CD3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壮年期・キャリア形成期（21～60歳）</w:t>
      </w:r>
    </w:p>
    <w:p w14:paraId="6A3BE1C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社会での活躍：</w:t>
      </w:r>
    </w:p>
    <w:p w14:paraId="7AFC1A9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社会に出た神経質太郎は、その優れた能力で、仕事の計画や分析では高い評価を得た。しかし、いざ行動に移すとなると、彼は些細なことが気になりすぎて、一歩を踏み出すことができなかった。彼の完璧主義は、次第に彼の仕事の生産性を低下させ、周囲の人々からは「口ばかりの人」と見なされるようになった。</w:t>
      </w:r>
    </w:p>
    <w:p w14:paraId="2EDAA8B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D96A08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人間関係：</w:t>
      </w:r>
    </w:p>
    <w:p w14:paraId="3AFDA29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人間関係においても完璧を求め、他者の些細な言動が気になりすぎた。彼は、友人や同僚との関係を維持することができず、次第に孤立していった。彼の心の中は、常に他者への不満と、自分自身への不満で満たされていた。</w:t>
      </w:r>
    </w:p>
    <w:p w14:paraId="01CE51B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49D56B5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転機：</w:t>
      </w:r>
    </w:p>
    <w:p w14:paraId="3224FF9F">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完璧主義は、次第に強迫性障害へと発展していった。彼は、外出する前には何度も鍵を閉めたか確認し、家に帰ると何度も手を洗い、些細な汚れも許せなくなった。彼は、次第に外出すること自体が困難になり、自分の殻に閉じこもるようになった。</w:t>
      </w:r>
    </w:p>
    <w:p w14:paraId="2359705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7FE26CA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晩年・終章（61歳～）</w:t>
      </w:r>
    </w:p>
    <w:p w14:paraId="701B498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穏やかな日々：</w:t>
      </w:r>
    </w:p>
    <w:p w14:paraId="145BF962">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晩年、彼は部屋に引きこもり、誰とも会うことなく孤独な日々を送った。彼の心の中は、強迫観念と不安で満たされており、安らぎの瞬間はなかった。</w:t>
      </w:r>
    </w:p>
    <w:p w14:paraId="727E4E1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59A3B51D">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人生の集大成：</w:t>
      </w:r>
    </w:p>
    <w:p w14:paraId="262AD6E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人生の集大成は、実行されなかった完璧な計画と、孤独な人生だけだった。彼は、優れた能力を持ちながらも、それを活かすことができず、自分の心が生み出した「完璧主義」という牢獄に閉じ込められたまま、人生を終えた。</w:t>
      </w:r>
    </w:p>
    <w:p w14:paraId="3345927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3BF101C9">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5. 人生を締めくくる死</w:t>
      </w:r>
    </w:p>
    <w:p w14:paraId="7901FA8C">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最期の瞬間：</w:t>
      </w:r>
    </w:p>
    <w:p w14:paraId="43C5EE7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彼は、強迫性障害により外出もできなくなり、孤独の中で餓死した。彼の最期の顔には、人生に対する後悔と、自分の人生がなぜこんなことになったのかを理解できない絶望が浮かんでいた。</w:t>
      </w:r>
    </w:p>
    <w:p w14:paraId="6FBCA32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0C753833">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後世への影響：</w:t>
      </w:r>
    </w:p>
    <w:p w14:paraId="7F133111">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彼の死は、誰にも知られることはなかった。彼の人生は、完璧主義と神経質さが、最終的に自己を破壊してしまうという、悲しい教訓を静かに物語っていた。</w:t>
      </w:r>
    </w:p>
    <w:p w14:paraId="5867EB30">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p>
    <w:p w14:paraId="22CE3BE4">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6. 最終評価</w:t>
      </w:r>
    </w:p>
    <w:p w14:paraId="196EA9AE">
      <w:pPr>
        <w:keepNext w:val="0"/>
        <w:keepLines w:val="0"/>
        <w:pageBreakBefore w:val="0"/>
        <w:widowControl/>
        <w:kinsoku/>
        <w:wordWrap/>
        <w:overflowPunct/>
        <w:topLinePunct w:val="0"/>
        <w:autoSpaceDE/>
        <w:autoSpaceDN/>
        <w:bidi w:val="0"/>
        <w:adjustRightInd/>
        <w:snapToGrid/>
        <w:spacing w:line="200" w:lineRule="exact"/>
        <w:textAlignment w:val="auto"/>
        <w:rPr>
          <w:rFonts w:hint="eastAsia" w:ascii="Hiragino Kaku Gothic ProN W3" w:hAnsi="Hiragino Kaku Gothic ProN W3" w:eastAsia="Hiragino Kaku Gothic ProN W3"/>
          <w:sz w:val="16"/>
          <w:szCs w:val="16"/>
        </w:rPr>
      </w:pPr>
      <w:r>
        <w:rPr>
          <w:rFonts w:hint="eastAsia" w:ascii="Hiragino Kaku Gothic ProN W3" w:hAnsi="Hiragino Kaku Gothic ProN W3" w:eastAsia="Hiragino Kaku Gothic ProN W3"/>
          <w:sz w:val="16"/>
          <w:szCs w:val="16"/>
        </w:rPr>
        <w:t>人生の満足度： 1%</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iragino Kaku Gothic ProN W3">
    <w:panose1 w:val="020B0300000000000000"/>
    <w:charset w:val="80"/>
    <w:family w:val="auto"/>
    <w:pitch w:val="default"/>
    <w:sig w:usb0="E00002FF" w:usb1="7AE7FFFF" w:usb2="00000012" w:usb3="00000000" w:csb0="0002000D" w:csb1="00000000"/>
  </w:font>
  <w:font w:name="Hiragino Mincho Pro W3">
    <w:panose1 w:val="02020300000000000000"/>
    <w:charset w:val="80"/>
    <w:family w:val="auto"/>
    <w:pitch w:val="default"/>
    <w:sig w:usb0="E00002FF" w:usb1="7AE7FFFF" w:usb2="00000012" w:usb3="00000000" w:csb0="0002000D" w:csb1="00000000"/>
  </w:font>
  <w:font w:name="SimSun">
    <w:altName w:val="汉仪书宋二KW"/>
    <w:panose1 w:val="02010600030101010101"/>
    <w:charset w:val="86"/>
    <w:family w:val="roman"/>
    <w:pitch w:val="variable"/>
    <w:sig w:usb0="00000003" w:usb1="288F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Calibri">
    <w:altName w:val="Helvetica Neue"/>
    <w:panose1 w:val="020B0300000000000000"/>
    <w:charset w:val="80"/>
    <w:family w:val="auto"/>
    <w:pitch w:val="default"/>
    <w:sig w:usb0="E00002FF" w:usb1="7AE7FFFF" w:usb2="00000012" w:usb3="00000000" w:csb0="0002000D"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BIZ UDPGothic Regular">
    <w:panose1 w:val="020B0800000000000000"/>
    <w:charset w:val="80"/>
    <w:family w:val="auto"/>
    <w:pitch w:val="default"/>
    <w:sig w:usb0="E00002F7" w:usb1="2AC7EDF8" w:usb2="00000012" w:usb3="00000000" w:csb0="2002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837B865"/>
    <w:rsid w:val="7DBC1307"/>
    <w:rsid w:val="FFB70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f" stroke="f">
      <v:fill on="f"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widowControl w:val="0"/>
      <w:tabs>
        <w:tab w:val="center" w:pos="4153"/>
        <w:tab w:val="right" w:pos="8306"/>
      </w:tabs>
      <w:snapToGrid w:val="0"/>
      <w:jc w:val="left"/>
    </w:pPr>
    <w:rPr>
      <w:rFonts w:ascii="Times New Roman" w:hAnsi="Times New Roman" w:eastAsia="SimSun" w:cs="Times New Roman"/>
      <w:kern w:val="2"/>
      <w:sz w:val="18"/>
      <w:lang/>
    </w:rPr>
  </w:style>
  <w:style w:type="paragraph" w:styleId="5">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kern w:val="2"/>
      <w:sz w:val="18"/>
      <w:lang/>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metro_mac/Library/Containers/com.kingsoft.wpsoffice.mac.global/Data/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Austere"/>
      <sectRole val="1"/>
    </customSectPr>
  </customSectProps>
  <customShpExts>
    <customShpInfo spid="_x0000_s1026" textRotate="1"/>
    <customShpInfo spid="_x0000_s1031"/>
    <customShpInfo spid="_x0000_s1032"/>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0</Words>
  <Characters>0</Characters>
  <Lines>0</Lines>
  <Paragraphs>0</Paragraphs>
  <TotalTime>258</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2025-08-14T17:02:00Z</dcterms:created>
  <dc:creator>WPS_1737764590</dc:creator>
  <cp:lastModifiedBy>WPS_1737764590</cp:lastModifiedBy>
  <dcterms:modified xsi:type="dcterms:W3CDTF">2025-08-14T23:42:17Z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3CD77624FF36988529989D689839FC08_41</vt:lpwstr>
  </property>
</Properties>
</file>